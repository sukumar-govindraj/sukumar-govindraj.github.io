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D29B" w14:textId="34380FBA" w:rsidR="00313E55" w:rsidRPr="00435E55" w:rsidRDefault="00435E55" w:rsidP="00435E55">
      <w:pPr>
        <w:jc w:val="center"/>
        <w:rPr>
          <w:rStyle w:val="ALLCAPS"/>
          <w:rFonts w:asciiTheme="majorBidi" w:hAnsiTheme="majorBidi" w:cstheme="majorBidi"/>
          <w:b/>
          <w:bCs/>
          <w:sz w:val="44"/>
          <w:szCs w:val="44"/>
        </w:rPr>
      </w:pPr>
      <w:bookmarkStart w:id="0" w:name="_Hlk191986444"/>
      <w:r w:rsidRPr="00435E55">
        <w:rPr>
          <w:rFonts w:asciiTheme="majorBidi" w:hAnsiTheme="majorBidi" w:cstheme="majorBidi"/>
          <w:b/>
          <w:bCs/>
          <w:sz w:val="44"/>
          <w:szCs w:val="44"/>
        </w:rPr>
        <w:t>Sukumar Govindaraj</w:t>
      </w:r>
    </w:p>
    <w:p w14:paraId="51D211E2" w14:textId="5C199F78" w:rsidR="00944F49" w:rsidRDefault="00627F97" w:rsidP="00944F49">
      <w:pPr>
        <w:pStyle w:val="Subtitle"/>
        <w:spacing w:after="100"/>
        <w:jc w:val="center"/>
      </w:pPr>
      <w:r w:rsidRPr="006211C1">
        <w:rPr>
          <w:rFonts w:asciiTheme="minorBidi" w:hAnsiTheme="minorBidi" w:cstheme="minorBidi"/>
        </w:rPr>
        <w:t xml:space="preserve">+1 </w:t>
      </w:r>
      <w:r w:rsidR="00B743A1" w:rsidRPr="006211C1">
        <w:rPr>
          <w:rFonts w:asciiTheme="minorBidi" w:hAnsiTheme="minorBidi" w:cstheme="minorBidi"/>
        </w:rPr>
        <w:t>(</w:t>
      </w:r>
      <w:r w:rsidR="00CA03D0" w:rsidRPr="006211C1">
        <w:rPr>
          <w:rFonts w:asciiTheme="minorBidi" w:hAnsiTheme="minorBidi" w:cstheme="minorBidi"/>
        </w:rPr>
        <w:t>682</w:t>
      </w:r>
      <w:r w:rsidR="00B743A1" w:rsidRPr="006211C1">
        <w:rPr>
          <w:rFonts w:asciiTheme="minorBidi" w:hAnsiTheme="minorBidi" w:cstheme="minorBidi"/>
        </w:rPr>
        <w:t xml:space="preserve">) </w:t>
      </w:r>
      <w:r w:rsidR="00CA03D0" w:rsidRPr="006211C1">
        <w:rPr>
          <w:rFonts w:asciiTheme="minorBidi" w:hAnsiTheme="minorBidi" w:cstheme="minorBidi"/>
        </w:rPr>
        <w:t>405</w:t>
      </w:r>
      <w:r w:rsidR="00B743A1" w:rsidRPr="006211C1">
        <w:rPr>
          <w:rFonts w:asciiTheme="minorBidi" w:hAnsiTheme="minorBidi" w:cstheme="minorBidi"/>
        </w:rPr>
        <w:t>-</w:t>
      </w:r>
      <w:r w:rsidR="00CA03D0" w:rsidRPr="006211C1">
        <w:rPr>
          <w:rFonts w:asciiTheme="minorBidi" w:hAnsiTheme="minorBidi" w:cstheme="minorBidi"/>
        </w:rPr>
        <w:t>4122</w:t>
      </w:r>
      <w:r w:rsidR="00B743A1" w:rsidRPr="006211C1">
        <w:rPr>
          <w:rFonts w:asciiTheme="minorBidi" w:hAnsiTheme="minorBidi" w:cstheme="minorBidi"/>
        </w:rPr>
        <w:t xml:space="preserve"> </w:t>
      </w:r>
      <w:r w:rsidR="00313E55" w:rsidRPr="006211C1">
        <w:rPr>
          <w:rFonts w:asciiTheme="minorBidi" w:hAnsiTheme="minorBidi" w:cstheme="minorBidi"/>
        </w:rPr>
        <w:t xml:space="preserve">| </w:t>
      </w:r>
      <w:r w:rsidRPr="006211C1">
        <w:rPr>
          <w:rFonts w:asciiTheme="minorBidi" w:hAnsiTheme="minorBidi" w:cstheme="minorBidi"/>
        </w:rPr>
        <w:t>s</w:t>
      </w:r>
      <w:r w:rsidR="00CA03D0" w:rsidRPr="006211C1">
        <w:rPr>
          <w:rFonts w:asciiTheme="minorBidi" w:hAnsiTheme="minorBidi" w:cstheme="minorBidi"/>
        </w:rPr>
        <w:t>ukumar.govindraj</w:t>
      </w:r>
      <w:r w:rsidR="00313E55" w:rsidRPr="006211C1">
        <w:rPr>
          <w:rFonts w:asciiTheme="minorBidi" w:hAnsiTheme="minorBidi" w:cstheme="minorBidi"/>
        </w:rPr>
        <w:t>@</w:t>
      </w:r>
      <w:r w:rsidR="00CA03D0" w:rsidRPr="006211C1">
        <w:rPr>
          <w:rFonts w:asciiTheme="minorBidi" w:hAnsiTheme="minorBidi" w:cstheme="minorBidi"/>
        </w:rPr>
        <w:t>g</w:t>
      </w:r>
      <w:r w:rsidR="00313E55" w:rsidRPr="006211C1">
        <w:rPr>
          <w:rFonts w:asciiTheme="minorBidi" w:hAnsiTheme="minorBidi" w:cstheme="minorBidi"/>
        </w:rPr>
        <w:t xml:space="preserve">mail.com | </w:t>
      </w:r>
      <w:hyperlink r:id="rId9" w:history="1">
        <w:r w:rsidR="00CA03D0" w:rsidRPr="006211C1">
          <w:rPr>
            <w:rStyle w:val="Hyperlink"/>
            <w:rFonts w:asciiTheme="minorBidi" w:hAnsiTheme="minorBidi" w:cstheme="minorBidi"/>
          </w:rPr>
          <w:t>GitHub</w:t>
        </w:r>
      </w:hyperlink>
      <w:r w:rsidR="00CA03D0" w:rsidRPr="006211C1">
        <w:rPr>
          <w:rFonts w:asciiTheme="minorBidi" w:hAnsiTheme="minorBidi" w:cstheme="minorBidi"/>
        </w:rPr>
        <w:t xml:space="preserve"> | </w:t>
      </w:r>
      <w:hyperlink r:id="rId10" w:history="1">
        <w:r w:rsidR="00CA03D0" w:rsidRPr="006211C1">
          <w:rPr>
            <w:rStyle w:val="Hyperlink"/>
            <w:rFonts w:asciiTheme="minorBidi" w:hAnsiTheme="minorBidi" w:cstheme="minorBidi"/>
          </w:rPr>
          <w:t>LinkedIn</w:t>
        </w:r>
      </w:hyperlink>
      <w:r w:rsidR="00CA03D0" w:rsidRPr="006211C1">
        <w:rPr>
          <w:rFonts w:asciiTheme="minorBidi" w:hAnsiTheme="minorBidi" w:cstheme="minorBidi"/>
        </w:rPr>
        <w:t xml:space="preserve"> |</w:t>
      </w:r>
      <w:r w:rsidR="003E16E1">
        <w:rPr>
          <w:rFonts w:asciiTheme="minorBidi" w:hAnsiTheme="minorBidi" w:cstheme="minorBidi"/>
        </w:rPr>
        <w:t xml:space="preserve"> </w:t>
      </w:r>
      <w:hyperlink r:id="rId11" w:history="1">
        <w:r w:rsidR="003E16E1" w:rsidRPr="003E16E1">
          <w:rPr>
            <w:rStyle w:val="Hyperlink"/>
            <w:rFonts w:asciiTheme="minorBidi" w:hAnsiTheme="minorBidi" w:cstheme="minorBidi"/>
          </w:rPr>
          <w:t>Portfolio</w:t>
        </w:r>
      </w:hyperlink>
    </w:p>
    <w:p w14:paraId="6DA1E548" w14:textId="77777777" w:rsidR="00B23DEB" w:rsidRPr="00DE3B5F" w:rsidRDefault="00B23DEB" w:rsidP="00217F1D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DE3B5F">
        <w:rPr>
          <w:rFonts w:asciiTheme="minorBidi" w:hAnsiTheme="minorBidi" w:cstheme="minorBidi"/>
          <w:sz w:val="22"/>
          <w:szCs w:val="22"/>
        </w:rPr>
        <w:t>Technical Skills</w:t>
      </w:r>
    </w:p>
    <w:p w14:paraId="76E5FE47" w14:textId="3A3AA9B5" w:rsidR="00B23DEB" w:rsidRPr="002B35BD" w:rsidRDefault="00B23DEB" w:rsidP="00B23DEB">
      <w:pPr>
        <w:pStyle w:val="ListParagraph"/>
        <w:numPr>
          <w:ilvl w:val="0"/>
          <w:numId w:val="29"/>
        </w:numPr>
        <w:spacing w:before="0"/>
        <w:rPr>
          <w:rFonts w:asciiTheme="minorBidi" w:hAnsiTheme="minorBidi"/>
        </w:rPr>
      </w:pPr>
      <w:r w:rsidRPr="002B35BD">
        <w:rPr>
          <w:rFonts w:asciiTheme="minorBidi" w:eastAsiaTheme="minorHAnsi" w:hAnsiTheme="minorBidi"/>
          <w:b/>
          <w:bCs/>
        </w:rPr>
        <w:t>Programming &amp; Scripting</w:t>
      </w:r>
      <w:r w:rsidRPr="002B35BD">
        <w:rPr>
          <w:rFonts w:asciiTheme="minorBidi" w:eastAsiaTheme="minorHAnsi" w:hAnsiTheme="minorBidi"/>
        </w:rPr>
        <w:t>: Python</w:t>
      </w:r>
      <w:r>
        <w:rPr>
          <w:rFonts w:asciiTheme="minorBidi" w:eastAsiaTheme="minorHAnsi" w:hAnsiTheme="minorBidi"/>
        </w:rPr>
        <w:t xml:space="preserve">, </w:t>
      </w:r>
      <w:r w:rsidRPr="002B35BD">
        <w:rPr>
          <w:rFonts w:asciiTheme="minorBidi" w:eastAsiaTheme="minorHAnsi" w:hAnsiTheme="minorBidi"/>
        </w:rPr>
        <w:t>R, SQL</w:t>
      </w:r>
      <w:r>
        <w:rPr>
          <w:rFonts w:asciiTheme="minorBidi" w:eastAsiaTheme="minorHAnsi" w:hAnsiTheme="minorBidi"/>
        </w:rPr>
        <w:t>, Shell Scripting</w:t>
      </w:r>
      <w:r w:rsidR="004E3AB0">
        <w:rPr>
          <w:rFonts w:asciiTheme="minorBidi" w:eastAsiaTheme="minorHAnsi" w:hAnsiTheme="minorBidi"/>
        </w:rPr>
        <w:t>, Nodejs</w:t>
      </w:r>
    </w:p>
    <w:p w14:paraId="7058E532" w14:textId="55BC08A8" w:rsidR="00B23DEB" w:rsidRPr="0014566B" w:rsidRDefault="00B23DEB" w:rsidP="00944F49">
      <w:pPr>
        <w:pStyle w:val="ListParagraph"/>
        <w:numPr>
          <w:ilvl w:val="0"/>
          <w:numId w:val="29"/>
        </w:numPr>
        <w:spacing w:before="0"/>
        <w:rPr>
          <w:rFonts w:asciiTheme="minorBidi" w:eastAsiaTheme="minorHAnsi" w:hAnsiTheme="minorBidi"/>
          <w:lang w:eastAsia="en-US"/>
        </w:rPr>
      </w:pPr>
      <w:r w:rsidRPr="002B35BD">
        <w:rPr>
          <w:rFonts w:asciiTheme="minorBidi" w:eastAsiaTheme="minorHAnsi" w:hAnsiTheme="minorBidi"/>
          <w:b/>
          <w:bCs/>
        </w:rPr>
        <w:t>Analytics &amp; Modeling</w:t>
      </w:r>
      <w:r w:rsidRPr="002B35BD">
        <w:rPr>
          <w:rFonts w:asciiTheme="minorBidi" w:eastAsiaTheme="minorHAnsi" w:hAnsiTheme="minorBidi"/>
        </w:rPr>
        <w:t xml:space="preserve">: </w:t>
      </w:r>
      <w:r w:rsidRPr="002B35BD">
        <w:rPr>
          <w:rFonts w:asciiTheme="minorBidi" w:eastAsiaTheme="minorHAnsi" w:hAnsiTheme="minorBidi"/>
          <w:lang w:eastAsia="en-US"/>
        </w:rPr>
        <w:t xml:space="preserve">Predictive </w:t>
      </w:r>
      <w:r w:rsidR="00944F49" w:rsidRPr="002B35BD">
        <w:rPr>
          <w:rFonts w:asciiTheme="minorBidi" w:eastAsiaTheme="minorHAnsi" w:hAnsiTheme="minorBidi"/>
          <w:lang w:eastAsia="en-US"/>
        </w:rPr>
        <w:t>Modeling,</w:t>
      </w:r>
      <w:r w:rsidRPr="002B35BD">
        <w:rPr>
          <w:rFonts w:asciiTheme="minorBidi" w:eastAsiaTheme="minorHAnsi" w:hAnsiTheme="minorBidi"/>
          <w:lang w:eastAsia="en-US"/>
        </w:rPr>
        <w:t xml:space="preserve"> A/B Testing</w:t>
      </w:r>
      <w:r>
        <w:rPr>
          <w:rFonts w:asciiTheme="minorBidi" w:eastAsiaTheme="minorHAnsi" w:hAnsiTheme="minorBidi"/>
          <w:lang w:eastAsia="en-US"/>
        </w:rPr>
        <w:t xml:space="preserve">, </w:t>
      </w:r>
      <w:r w:rsidRPr="002B35BD">
        <w:rPr>
          <w:rFonts w:asciiTheme="minorBidi" w:eastAsiaTheme="minorHAnsi" w:hAnsiTheme="minorBidi"/>
          <w:lang w:eastAsia="en-US"/>
        </w:rPr>
        <w:t xml:space="preserve">Hypothesis Testing, Time Series </w:t>
      </w:r>
      <w:r w:rsidR="00944F49" w:rsidRPr="002B35BD">
        <w:rPr>
          <w:rFonts w:asciiTheme="minorBidi" w:eastAsiaTheme="minorHAnsi" w:hAnsiTheme="minorBidi"/>
          <w:lang w:eastAsia="en-US"/>
        </w:rPr>
        <w:t>Forecasting</w:t>
      </w:r>
      <w:r w:rsidR="00944F49">
        <w:rPr>
          <w:rFonts w:asciiTheme="minorBidi" w:eastAsiaTheme="minorHAnsi" w:hAnsiTheme="minorBidi"/>
          <w:lang w:eastAsia="en-US"/>
        </w:rPr>
        <w:t>,</w:t>
      </w:r>
      <w:r w:rsidR="00B83287">
        <w:rPr>
          <w:rFonts w:asciiTheme="minorBidi" w:eastAsiaTheme="minorHAnsi" w:hAnsiTheme="minorBidi"/>
          <w:lang w:eastAsia="en-US"/>
        </w:rPr>
        <w:t xml:space="preserve"> </w:t>
      </w:r>
      <w:r w:rsidR="00944F49">
        <w:rPr>
          <w:rFonts w:asciiTheme="minorBidi" w:eastAsiaTheme="minorHAnsi" w:hAnsiTheme="minorBidi"/>
          <w:lang w:eastAsia="en-US"/>
        </w:rPr>
        <w:t>D</w:t>
      </w:r>
      <w:r w:rsidR="00B83287" w:rsidRPr="00B83287">
        <w:rPr>
          <w:rFonts w:asciiTheme="minorBidi" w:eastAsiaTheme="minorHAnsi" w:hAnsiTheme="minorBidi"/>
          <w:lang w:eastAsia="en-US"/>
        </w:rPr>
        <w:t xml:space="preserve">ata </w:t>
      </w:r>
      <w:r w:rsidR="00944F49">
        <w:rPr>
          <w:rFonts w:asciiTheme="minorBidi" w:eastAsiaTheme="minorHAnsi" w:hAnsiTheme="minorBidi"/>
          <w:lang w:eastAsia="en-US"/>
        </w:rPr>
        <w:t>M</w:t>
      </w:r>
      <w:r w:rsidR="00B83287" w:rsidRPr="00B83287">
        <w:rPr>
          <w:rFonts w:asciiTheme="minorBidi" w:eastAsiaTheme="minorHAnsi" w:hAnsiTheme="minorBidi"/>
          <w:lang w:eastAsia="en-US"/>
        </w:rPr>
        <w:t xml:space="preserve">ining, </w:t>
      </w:r>
      <w:r w:rsidR="00944F49">
        <w:rPr>
          <w:rFonts w:asciiTheme="minorBidi" w:eastAsiaTheme="minorHAnsi" w:hAnsiTheme="minorBidi"/>
          <w:lang w:eastAsia="en-US"/>
        </w:rPr>
        <w:t>S</w:t>
      </w:r>
      <w:r w:rsidR="00B83287" w:rsidRPr="00B83287">
        <w:rPr>
          <w:rFonts w:asciiTheme="minorBidi" w:eastAsiaTheme="minorHAnsi" w:hAnsiTheme="minorBidi"/>
          <w:lang w:eastAsia="en-US"/>
        </w:rPr>
        <w:t xml:space="preserve">tatistical analysis, </w:t>
      </w:r>
      <w:r w:rsidR="00944F49">
        <w:rPr>
          <w:rFonts w:asciiTheme="minorBidi" w:eastAsiaTheme="minorHAnsi" w:hAnsiTheme="minorBidi"/>
          <w:lang w:eastAsia="en-US"/>
        </w:rPr>
        <w:t>O</w:t>
      </w:r>
      <w:r w:rsidR="00B83287" w:rsidRPr="00B83287">
        <w:rPr>
          <w:rFonts w:asciiTheme="minorBidi" w:eastAsiaTheme="minorHAnsi" w:hAnsiTheme="minorBidi"/>
          <w:lang w:eastAsia="en-US"/>
        </w:rPr>
        <w:t xml:space="preserve">ptimization </w:t>
      </w:r>
      <w:r w:rsidR="00944F49">
        <w:rPr>
          <w:rFonts w:asciiTheme="minorBidi" w:eastAsiaTheme="minorHAnsi" w:hAnsiTheme="minorBidi"/>
          <w:lang w:eastAsia="en-US"/>
        </w:rPr>
        <w:t>T</w:t>
      </w:r>
      <w:r w:rsidR="00B83287" w:rsidRPr="00B83287">
        <w:rPr>
          <w:rFonts w:asciiTheme="minorBidi" w:eastAsiaTheme="minorHAnsi" w:hAnsiTheme="minorBidi"/>
          <w:lang w:eastAsia="en-US"/>
        </w:rPr>
        <w:t xml:space="preserve">echniques, </w:t>
      </w:r>
      <w:r w:rsidR="00944F49">
        <w:rPr>
          <w:rFonts w:asciiTheme="minorBidi" w:eastAsiaTheme="minorHAnsi" w:hAnsiTheme="minorBidi"/>
          <w:lang w:eastAsia="en-US"/>
        </w:rPr>
        <w:t>C</w:t>
      </w:r>
      <w:r w:rsidR="00B83287" w:rsidRPr="00B83287">
        <w:rPr>
          <w:rFonts w:asciiTheme="minorBidi" w:eastAsiaTheme="minorHAnsi" w:hAnsiTheme="minorBidi"/>
          <w:lang w:eastAsia="en-US"/>
        </w:rPr>
        <w:t xml:space="preserve">lassification </w:t>
      </w:r>
      <w:r w:rsidR="00944F49">
        <w:rPr>
          <w:rFonts w:asciiTheme="minorBidi" w:eastAsiaTheme="minorHAnsi" w:hAnsiTheme="minorBidi"/>
          <w:lang w:eastAsia="en-US"/>
        </w:rPr>
        <w:t>A</w:t>
      </w:r>
      <w:r w:rsidR="00B83287" w:rsidRPr="00B83287">
        <w:rPr>
          <w:rFonts w:asciiTheme="minorBidi" w:eastAsiaTheme="minorHAnsi" w:hAnsiTheme="minorBidi"/>
          <w:lang w:eastAsia="en-US"/>
        </w:rPr>
        <w:t>lgorithms</w:t>
      </w:r>
      <w:r w:rsidR="00217F1D">
        <w:rPr>
          <w:rFonts w:asciiTheme="minorBidi" w:eastAsiaTheme="minorHAnsi" w:hAnsiTheme="minorBidi"/>
          <w:lang w:eastAsia="en-US"/>
        </w:rPr>
        <w:tab/>
      </w:r>
    </w:p>
    <w:p w14:paraId="1D5DB5AA" w14:textId="62CD00BC" w:rsidR="00B23DEB" w:rsidRPr="002B35BD" w:rsidRDefault="00B23DEB" w:rsidP="00B23DEB">
      <w:pPr>
        <w:pStyle w:val="ListParagraph"/>
        <w:numPr>
          <w:ilvl w:val="0"/>
          <w:numId w:val="29"/>
        </w:numPr>
        <w:spacing w:before="0"/>
        <w:rPr>
          <w:rFonts w:asciiTheme="minorBidi" w:hAnsiTheme="minorBidi"/>
        </w:rPr>
      </w:pPr>
      <w:r w:rsidRPr="002B35BD">
        <w:rPr>
          <w:rFonts w:asciiTheme="minorBidi" w:eastAsiaTheme="minorHAnsi" w:hAnsiTheme="minorBidi"/>
          <w:b/>
          <w:bCs/>
        </w:rPr>
        <w:t>Data Manipulation Tools</w:t>
      </w:r>
      <w:r w:rsidRPr="002B35BD">
        <w:rPr>
          <w:rFonts w:asciiTheme="minorBidi" w:eastAsiaTheme="minorHAnsi" w:hAnsiTheme="minorBidi"/>
        </w:rPr>
        <w:t>: SQL (PostgreSQL, SQL Server), Snowflake, Pandas, NumPy</w:t>
      </w:r>
    </w:p>
    <w:p w14:paraId="2F0EF008" w14:textId="052C9E62" w:rsidR="00B23DEB" w:rsidRPr="002B35BD" w:rsidRDefault="00B23DEB" w:rsidP="00022A42">
      <w:pPr>
        <w:pStyle w:val="ListParagraph"/>
        <w:numPr>
          <w:ilvl w:val="0"/>
          <w:numId w:val="29"/>
        </w:numPr>
        <w:spacing w:before="0"/>
        <w:rPr>
          <w:rFonts w:asciiTheme="minorBidi" w:hAnsiTheme="minorBidi"/>
        </w:rPr>
      </w:pPr>
      <w:r w:rsidRPr="002B35BD">
        <w:rPr>
          <w:rFonts w:asciiTheme="minorBidi" w:eastAsiaTheme="minorHAnsi" w:hAnsiTheme="minorBidi"/>
          <w:b/>
          <w:bCs/>
        </w:rPr>
        <w:t>Machine Learning</w:t>
      </w:r>
      <w:r w:rsidR="002D2C01">
        <w:rPr>
          <w:rFonts w:asciiTheme="minorBidi" w:eastAsiaTheme="minorHAnsi" w:hAnsiTheme="minorBidi"/>
          <w:b/>
          <w:bCs/>
        </w:rPr>
        <w:t xml:space="preserve"> / AI</w:t>
      </w:r>
      <w:r w:rsidRPr="002B35BD">
        <w:rPr>
          <w:rFonts w:asciiTheme="minorBidi" w:eastAsiaTheme="minorHAnsi" w:hAnsiTheme="minorBidi"/>
          <w:b/>
          <w:bCs/>
        </w:rPr>
        <w:t xml:space="preserve">: </w:t>
      </w:r>
      <w:r w:rsidRPr="002B35BD">
        <w:rPr>
          <w:rFonts w:asciiTheme="minorBidi" w:eastAsiaTheme="minorHAnsi" w:hAnsiTheme="minorBidi"/>
        </w:rPr>
        <w:t>Scikit-</w:t>
      </w:r>
      <w:r w:rsidR="00022A42" w:rsidRPr="002B35BD">
        <w:rPr>
          <w:rFonts w:asciiTheme="minorBidi" w:eastAsiaTheme="minorHAnsi" w:hAnsiTheme="minorBidi"/>
        </w:rPr>
        <w:t>learn</w:t>
      </w:r>
      <w:r w:rsidR="00022A42">
        <w:rPr>
          <w:rFonts w:asciiTheme="minorBidi" w:eastAsiaTheme="minorHAnsi" w:hAnsiTheme="minorBidi"/>
        </w:rPr>
        <w:t xml:space="preserve"> (</w:t>
      </w:r>
      <w:r w:rsidR="00022A42" w:rsidRPr="00022A42">
        <w:rPr>
          <w:rFonts w:asciiTheme="minorBidi" w:eastAsiaTheme="minorHAnsi" w:hAnsiTheme="minorBidi"/>
        </w:rPr>
        <w:t>Linear/Logistic Regression, Bayesian Statistics, Cluster Analysis</w:t>
      </w:r>
      <w:r w:rsidR="00022A42">
        <w:rPr>
          <w:rFonts w:asciiTheme="minorBidi" w:eastAsiaTheme="minorHAnsi" w:hAnsiTheme="minorBidi"/>
        </w:rPr>
        <w:t xml:space="preserve">, </w:t>
      </w:r>
      <w:r w:rsidR="00022A42" w:rsidRPr="002B35BD">
        <w:rPr>
          <w:rFonts w:asciiTheme="minorBidi" w:eastAsiaTheme="minorHAnsi" w:hAnsiTheme="minorBidi"/>
        </w:rPr>
        <w:t>XG</w:t>
      </w:r>
      <w:r w:rsidR="00022A42" w:rsidRPr="002B35BD">
        <w:rPr>
          <w:rFonts w:asciiTheme="minorBidi" w:hAnsiTheme="minorBidi"/>
        </w:rPr>
        <w:t xml:space="preserve"> </w:t>
      </w:r>
      <w:r w:rsidR="00022A42" w:rsidRPr="002B35BD">
        <w:rPr>
          <w:rFonts w:asciiTheme="minorBidi" w:eastAsiaTheme="minorHAnsi" w:hAnsiTheme="minorBidi"/>
        </w:rPr>
        <w:t>Boost</w:t>
      </w:r>
      <w:r w:rsidR="00022A42">
        <w:rPr>
          <w:rFonts w:asciiTheme="minorBidi" w:eastAsiaTheme="minorHAnsi" w:hAnsiTheme="minorBidi"/>
        </w:rPr>
        <w:t>)</w:t>
      </w:r>
      <w:r w:rsidRPr="002B35BD">
        <w:rPr>
          <w:rFonts w:asciiTheme="minorBidi" w:eastAsiaTheme="minorHAnsi" w:hAnsiTheme="minorBidi"/>
        </w:rPr>
        <w:t>,</w:t>
      </w:r>
      <w:r>
        <w:rPr>
          <w:rFonts w:asciiTheme="minorBidi" w:eastAsiaTheme="minorHAnsi" w:hAnsiTheme="minorBidi"/>
        </w:rPr>
        <w:t xml:space="preserve"> Statistics (Statsmodels),</w:t>
      </w:r>
      <w:r w:rsidRPr="002B35BD">
        <w:rPr>
          <w:rFonts w:asciiTheme="minorBidi" w:eastAsiaTheme="minorHAnsi" w:hAnsiTheme="minorBidi"/>
        </w:rPr>
        <w:t xml:space="preserve"> PyTorch</w:t>
      </w:r>
      <w:r w:rsidR="00022A42">
        <w:rPr>
          <w:rFonts w:asciiTheme="minorBidi" w:eastAsiaTheme="minorHAnsi" w:hAnsiTheme="minorBidi"/>
        </w:rPr>
        <w:t>, PySpark</w:t>
      </w:r>
      <w:r w:rsidR="002D2C01">
        <w:rPr>
          <w:rFonts w:asciiTheme="minorBidi" w:eastAsiaTheme="minorHAnsi" w:hAnsiTheme="minorBidi"/>
        </w:rPr>
        <w:t>, Generative AI (</w:t>
      </w:r>
      <w:r w:rsidR="00AE1803">
        <w:rPr>
          <w:rFonts w:asciiTheme="minorBidi" w:eastAsiaTheme="minorHAnsi" w:hAnsiTheme="minorBidi"/>
        </w:rPr>
        <w:t xml:space="preserve">LLM: </w:t>
      </w:r>
      <w:r w:rsidR="002D2C01">
        <w:rPr>
          <w:rFonts w:asciiTheme="minorBidi" w:eastAsiaTheme="minorHAnsi" w:hAnsiTheme="minorBidi"/>
        </w:rPr>
        <w:t>OpenAI, Claude)</w:t>
      </w:r>
    </w:p>
    <w:p w14:paraId="6B1B425D" w14:textId="77777777" w:rsidR="00B23DEB" w:rsidRPr="002B35BD" w:rsidRDefault="00B23DEB" w:rsidP="00B23DEB">
      <w:pPr>
        <w:pStyle w:val="ListParagraph"/>
        <w:numPr>
          <w:ilvl w:val="0"/>
          <w:numId w:val="29"/>
        </w:numPr>
        <w:spacing w:before="0"/>
        <w:rPr>
          <w:rFonts w:asciiTheme="minorBidi" w:hAnsiTheme="minorBidi"/>
        </w:rPr>
      </w:pPr>
      <w:r w:rsidRPr="002B35BD">
        <w:rPr>
          <w:rFonts w:asciiTheme="minorBidi" w:eastAsiaTheme="minorHAnsi" w:hAnsiTheme="minorBidi"/>
          <w:b/>
          <w:bCs/>
        </w:rPr>
        <w:t>ETL &amp; Data Pipelines:</w:t>
      </w:r>
      <w:r w:rsidRPr="002B35BD">
        <w:rPr>
          <w:rFonts w:asciiTheme="minorBidi" w:eastAsiaTheme="minorHAnsi" w:hAnsiTheme="minorBidi"/>
        </w:rPr>
        <w:t xml:space="preserve"> SSIS, SQL Server Agent, Python ETL Scripts</w:t>
      </w:r>
    </w:p>
    <w:p w14:paraId="0FCDD35D" w14:textId="5D7EECBD" w:rsidR="00B23DEB" w:rsidRPr="002B35BD" w:rsidRDefault="00B23DEB" w:rsidP="00B23DEB">
      <w:pPr>
        <w:pStyle w:val="ListParagraph"/>
        <w:numPr>
          <w:ilvl w:val="0"/>
          <w:numId w:val="29"/>
        </w:numPr>
        <w:spacing w:before="0"/>
        <w:rPr>
          <w:rFonts w:asciiTheme="minorBidi" w:hAnsiTheme="minorBidi"/>
        </w:rPr>
      </w:pPr>
      <w:r w:rsidRPr="002B35BD">
        <w:rPr>
          <w:rFonts w:asciiTheme="minorBidi" w:eastAsiaTheme="minorHAnsi" w:hAnsiTheme="minorBidi"/>
          <w:b/>
          <w:bCs/>
        </w:rPr>
        <w:t>Cloud &amp; Platforms</w:t>
      </w:r>
      <w:r w:rsidRPr="002B35BD">
        <w:rPr>
          <w:rFonts w:asciiTheme="minorBidi" w:eastAsiaTheme="minorHAnsi" w:hAnsiTheme="minorBidi"/>
        </w:rPr>
        <w:t>: Azure (ML, Databricks, Synapse), AWS (S3, Lambda, SageMaker)</w:t>
      </w:r>
    </w:p>
    <w:p w14:paraId="663247B6" w14:textId="77777777" w:rsidR="00B23DEB" w:rsidRPr="002B35BD" w:rsidRDefault="00B23DEB" w:rsidP="00B23DEB">
      <w:pPr>
        <w:pStyle w:val="ListParagraph"/>
        <w:numPr>
          <w:ilvl w:val="0"/>
          <w:numId w:val="29"/>
        </w:numPr>
        <w:spacing w:before="0"/>
        <w:rPr>
          <w:rFonts w:asciiTheme="minorBidi" w:hAnsiTheme="minorBidi"/>
        </w:rPr>
      </w:pPr>
      <w:r w:rsidRPr="002B35BD">
        <w:rPr>
          <w:rFonts w:asciiTheme="minorBidi" w:eastAsiaTheme="minorHAnsi" w:hAnsiTheme="minorBidi"/>
          <w:b/>
          <w:bCs/>
        </w:rPr>
        <w:t>Dashboarding &amp; Reporting</w:t>
      </w:r>
      <w:r w:rsidRPr="002B35BD">
        <w:rPr>
          <w:rFonts w:asciiTheme="minorBidi" w:eastAsiaTheme="minorHAnsi" w:hAnsiTheme="minorBidi"/>
        </w:rPr>
        <w:t xml:space="preserve">: Tableau, </w:t>
      </w:r>
      <w:r w:rsidRPr="002B35BD">
        <w:rPr>
          <w:rFonts w:asciiTheme="minorBidi" w:hAnsiTheme="minorBidi"/>
        </w:rPr>
        <w:t xml:space="preserve">D3.js, </w:t>
      </w:r>
      <w:r w:rsidRPr="002B35BD">
        <w:rPr>
          <w:rFonts w:asciiTheme="minorBidi" w:eastAsiaTheme="minorHAnsi" w:hAnsiTheme="minorBidi"/>
        </w:rPr>
        <w:t>Excel (Pivot Tables, Power Query), PowerPoint</w:t>
      </w:r>
      <w:r>
        <w:rPr>
          <w:rFonts w:asciiTheme="minorBidi" w:eastAsiaTheme="minorHAnsi" w:hAnsiTheme="minorBidi"/>
        </w:rPr>
        <w:t>, Data Visualization (Seaborn)</w:t>
      </w:r>
    </w:p>
    <w:p w14:paraId="0CF6A844" w14:textId="6F27659B" w:rsidR="00B23DEB" w:rsidRPr="002811B0" w:rsidRDefault="00B23DEB" w:rsidP="00DE7315">
      <w:pPr>
        <w:pStyle w:val="ListParagraph"/>
        <w:numPr>
          <w:ilvl w:val="0"/>
          <w:numId w:val="29"/>
        </w:numPr>
        <w:rPr>
          <w:rFonts w:asciiTheme="minorBidi" w:hAnsiTheme="minorBidi"/>
          <w:lang w:val="fr-FR"/>
        </w:rPr>
      </w:pPr>
      <w:r w:rsidRPr="002811B0">
        <w:rPr>
          <w:rFonts w:asciiTheme="minorBidi" w:eastAsiaTheme="minorHAnsi" w:hAnsiTheme="minorBidi"/>
          <w:b/>
          <w:bCs/>
          <w:lang w:val="fr-FR"/>
        </w:rPr>
        <w:t xml:space="preserve">Project Management &amp; </w:t>
      </w:r>
      <w:r w:rsidR="002F7741" w:rsidRPr="002811B0">
        <w:rPr>
          <w:rFonts w:asciiTheme="minorBidi" w:hAnsiTheme="minorBidi"/>
          <w:b/>
          <w:bCs/>
          <w:lang w:val="fr-FR"/>
        </w:rPr>
        <w:t>Collaboration</w:t>
      </w:r>
      <w:r w:rsidR="002F7741" w:rsidRPr="002811B0">
        <w:rPr>
          <w:rFonts w:asciiTheme="minorBidi" w:hAnsiTheme="minorBidi"/>
          <w:lang w:val="fr-FR"/>
        </w:rPr>
        <w:t xml:space="preserve"> :</w:t>
      </w:r>
      <w:r w:rsidRPr="002811B0">
        <w:rPr>
          <w:rFonts w:asciiTheme="minorBidi" w:eastAsiaTheme="minorHAnsi" w:hAnsiTheme="minorBidi"/>
          <w:lang w:val="fr-FR"/>
        </w:rPr>
        <w:t xml:space="preserve"> </w:t>
      </w:r>
      <w:r w:rsidR="00DE7315" w:rsidRPr="002811B0">
        <w:rPr>
          <w:rFonts w:asciiTheme="minorBidi" w:hAnsiTheme="minorBidi"/>
          <w:lang w:val="fr-FR"/>
        </w:rPr>
        <w:t>Agile</w:t>
      </w:r>
      <w:r w:rsidRPr="002811B0">
        <w:rPr>
          <w:rFonts w:asciiTheme="minorBidi" w:eastAsiaTheme="minorHAnsi" w:hAnsiTheme="minorBidi"/>
          <w:lang w:val="fr-FR"/>
        </w:rPr>
        <w:t xml:space="preserve">, </w:t>
      </w:r>
      <w:r w:rsidR="002811B0">
        <w:rPr>
          <w:rFonts w:asciiTheme="minorBidi" w:eastAsiaTheme="minorHAnsi" w:hAnsiTheme="minorBidi"/>
          <w:lang w:val="fr-FR"/>
        </w:rPr>
        <w:t xml:space="preserve">CI/CD, </w:t>
      </w:r>
      <w:r w:rsidR="002811B0" w:rsidRPr="002811B0">
        <w:rPr>
          <w:rFonts w:asciiTheme="minorBidi" w:hAnsiTheme="minorBidi"/>
          <w:lang w:val="fr-FR"/>
        </w:rPr>
        <w:t>MLOps</w:t>
      </w:r>
      <w:r w:rsidR="00DE7315" w:rsidRPr="002811B0">
        <w:rPr>
          <w:rFonts w:asciiTheme="minorBidi" w:hAnsiTheme="minorBidi"/>
          <w:lang w:val="fr-FR"/>
        </w:rPr>
        <w:t xml:space="preserve">, </w:t>
      </w:r>
      <w:r w:rsidRPr="00DE7315">
        <w:rPr>
          <w:rFonts w:asciiTheme="minorBidi" w:eastAsiaTheme="minorHAnsi" w:hAnsiTheme="minorBidi"/>
          <w:lang w:val="fr-FR"/>
        </w:rPr>
        <w:t>Jira, Confluence, Git</w:t>
      </w:r>
      <w:r w:rsidR="00217F1D" w:rsidRPr="00DE7315">
        <w:rPr>
          <w:rFonts w:asciiTheme="minorBidi" w:eastAsiaTheme="minorHAnsi" w:hAnsiTheme="minorBidi"/>
          <w:lang w:val="fr-FR"/>
        </w:rPr>
        <w:t xml:space="preserve">, </w:t>
      </w:r>
      <w:r w:rsidR="002811B0">
        <w:rPr>
          <w:rFonts w:asciiTheme="minorBidi" w:eastAsiaTheme="minorHAnsi" w:hAnsiTheme="minorBidi"/>
          <w:lang w:val="fr-FR"/>
        </w:rPr>
        <w:t>Cherwell</w:t>
      </w:r>
    </w:p>
    <w:p w14:paraId="3F7B6940" w14:textId="77777777" w:rsidR="00B23DEB" w:rsidRPr="00B23DEB" w:rsidRDefault="00B23DEB" w:rsidP="00B23DEB">
      <w:pPr>
        <w:pStyle w:val="ListParagraph"/>
        <w:ind w:left="360"/>
        <w:rPr>
          <w:rFonts w:asciiTheme="minorBidi" w:hAnsiTheme="minorBidi"/>
          <w:lang w:val="fr-FR"/>
        </w:rPr>
      </w:pPr>
    </w:p>
    <w:p w14:paraId="3AF90885" w14:textId="7E66285D" w:rsidR="0035013F" w:rsidRPr="00DE3B5F" w:rsidRDefault="00FB5377" w:rsidP="00EF5943">
      <w:pPr>
        <w:pStyle w:val="Heading1"/>
        <w:spacing w:before="0"/>
        <w:rPr>
          <w:rFonts w:asciiTheme="minorBidi" w:hAnsiTheme="minorBidi" w:cstheme="minorBidi"/>
          <w:sz w:val="22"/>
          <w:szCs w:val="22"/>
        </w:rPr>
      </w:pPr>
      <w:r w:rsidRPr="00DE3B5F">
        <w:rPr>
          <w:rFonts w:asciiTheme="minorBidi" w:hAnsiTheme="minorBidi" w:cstheme="minorBidi"/>
          <w:sz w:val="22"/>
          <w:szCs w:val="22"/>
        </w:rPr>
        <w:t>Professional Experience</w:t>
      </w:r>
    </w:p>
    <w:p w14:paraId="5310BDE5" w14:textId="33681C22" w:rsidR="001D5A14" w:rsidRPr="006211C1" w:rsidRDefault="006777F9" w:rsidP="004D5ABE">
      <w:pPr>
        <w:pStyle w:val="Heading2"/>
        <w:spacing w:after="0"/>
        <w:rPr>
          <w:rFonts w:asciiTheme="minorBidi" w:hAnsiTheme="minorBidi"/>
        </w:rPr>
      </w:pPr>
      <w:r>
        <w:rPr>
          <w:rStyle w:val="BOLDCapitalization"/>
          <w:rFonts w:asciiTheme="minorBidi" w:hAnsiTheme="minorBidi"/>
        </w:rPr>
        <w:t xml:space="preserve">Research assistant </w:t>
      </w:r>
      <w:r w:rsidR="008B40D0" w:rsidRPr="006211C1">
        <w:rPr>
          <w:rFonts w:asciiTheme="minorBidi" w:hAnsiTheme="minorBidi"/>
        </w:rPr>
        <w:t xml:space="preserve">| </w:t>
      </w:r>
      <w:r w:rsidR="00F02E12" w:rsidRPr="00CE4F31">
        <w:rPr>
          <w:rFonts w:asciiTheme="minorBidi" w:hAnsiTheme="minorBidi"/>
          <w:b/>
          <w:bCs w:val="0"/>
        </w:rPr>
        <w:t>UT Arlington</w:t>
      </w:r>
      <w:r w:rsidR="00F02E12" w:rsidRPr="006211C1">
        <w:rPr>
          <w:rFonts w:asciiTheme="minorBidi" w:hAnsiTheme="minorBidi"/>
        </w:rPr>
        <w:t xml:space="preserve"> </w:t>
      </w:r>
      <w:r w:rsidR="008B40D0" w:rsidRPr="006211C1">
        <w:rPr>
          <w:rFonts w:asciiTheme="minorBidi" w:hAnsiTheme="minorBidi"/>
        </w:rPr>
        <w:t xml:space="preserve">| </w:t>
      </w:r>
      <w:r w:rsidR="00F02E12" w:rsidRPr="006211C1">
        <w:rPr>
          <w:rFonts w:asciiTheme="minorBidi" w:hAnsiTheme="minorBidi"/>
        </w:rPr>
        <w:t>Arlington, TX</w:t>
      </w:r>
      <w:r w:rsidR="008B40D0" w:rsidRPr="006211C1">
        <w:rPr>
          <w:rFonts w:asciiTheme="minorBidi" w:hAnsiTheme="minorBidi"/>
        </w:rPr>
        <w:tab/>
      </w:r>
      <w:r w:rsidR="00F02E12" w:rsidRPr="006211C1">
        <w:rPr>
          <w:rFonts w:asciiTheme="minorBidi" w:hAnsiTheme="minorBidi"/>
        </w:rPr>
        <w:t xml:space="preserve">Sep 2023 </w:t>
      </w:r>
      <w:r w:rsidR="008B40D0" w:rsidRPr="006211C1">
        <w:rPr>
          <w:rFonts w:asciiTheme="minorBidi" w:hAnsiTheme="minorBidi"/>
        </w:rPr>
        <w:t xml:space="preserve">– </w:t>
      </w:r>
      <w:r w:rsidR="00F80F44" w:rsidRPr="006211C1">
        <w:rPr>
          <w:rFonts w:asciiTheme="minorBidi" w:hAnsiTheme="minorBidi"/>
        </w:rPr>
        <w:t>P</w:t>
      </w:r>
      <w:r w:rsidR="008B40D0" w:rsidRPr="006211C1">
        <w:rPr>
          <w:rFonts w:asciiTheme="minorBidi" w:hAnsiTheme="minorBidi"/>
        </w:rPr>
        <w:t>resent</w:t>
      </w:r>
    </w:p>
    <w:p w14:paraId="6B0AAEA3" w14:textId="71295FF1" w:rsidR="004C5EA6" w:rsidRPr="00EF5943" w:rsidRDefault="009722A3" w:rsidP="00EF5943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9722A3">
        <w:rPr>
          <w:rFonts w:asciiTheme="minorBidi" w:hAnsiTheme="minorBidi"/>
        </w:rPr>
        <w:t xml:space="preserve">Collaborated with research teams and </w:t>
      </w:r>
      <w:r w:rsidR="001B307C">
        <w:rPr>
          <w:rFonts w:asciiTheme="minorBidi" w:hAnsiTheme="minorBidi"/>
        </w:rPr>
        <w:t>Leadership</w:t>
      </w:r>
      <w:r w:rsidRPr="009722A3">
        <w:rPr>
          <w:rFonts w:asciiTheme="minorBidi" w:hAnsiTheme="minorBidi"/>
        </w:rPr>
        <w:t xml:space="preserve"> to understand business context and project objectives, extracting and analyzing structured datasets using SQL and Python to support predictive modeling and web-based reservation system optimizations.</w:t>
      </w:r>
    </w:p>
    <w:p w14:paraId="03D35110" w14:textId="69CF96C7" w:rsidR="002345F7" w:rsidRPr="0087348D" w:rsidRDefault="002345F7" w:rsidP="002345F7">
      <w:pPr>
        <w:numPr>
          <w:ilvl w:val="0"/>
          <w:numId w:val="5"/>
        </w:numPr>
        <w:spacing w:after="100"/>
        <w:jc w:val="both"/>
        <w:rPr>
          <w:rFonts w:asciiTheme="minorBidi" w:hAnsiTheme="minorBidi"/>
        </w:rPr>
      </w:pPr>
      <w:r w:rsidRPr="00944F49">
        <w:rPr>
          <w:rFonts w:asciiTheme="minorBidi" w:hAnsiTheme="minorBidi"/>
        </w:rPr>
        <w:t xml:space="preserve">Led </w:t>
      </w:r>
      <w:r>
        <w:rPr>
          <w:rFonts w:asciiTheme="minorBidi" w:hAnsiTheme="minorBidi"/>
        </w:rPr>
        <w:t xml:space="preserve">a </w:t>
      </w:r>
      <w:r w:rsidRPr="004E6783">
        <w:rPr>
          <w:rFonts w:asciiTheme="minorBidi" w:hAnsiTheme="minorBidi"/>
        </w:rPr>
        <w:t>team</w:t>
      </w:r>
      <w:r>
        <w:rPr>
          <w:rFonts w:asciiTheme="minorBidi" w:hAnsiTheme="minorBidi"/>
        </w:rPr>
        <w:t xml:space="preserve"> of 3</w:t>
      </w:r>
      <w:r w:rsidRPr="004E6783">
        <w:rPr>
          <w:rFonts w:asciiTheme="minorBidi" w:hAnsiTheme="minorBidi"/>
        </w:rPr>
        <w:t xml:space="preserve"> members and guided them on associated projects by providing support in database design, automation techniques, and performance tuning for improving the efficiency of analytics workflows and scheduled queries.</w:t>
      </w:r>
    </w:p>
    <w:p w14:paraId="1A10C128" w14:textId="5BD84435" w:rsidR="004C5EA6" w:rsidRPr="002345F7" w:rsidRDefault="002345F7" w:rsidP="002345F7">
      <w:pPr>
        <w:pStyle w:val="ListParagraph"/>
        <w:numPr>
          <w:ilvl w:val="0"/>
          <w:numId w:val="5"/>
        </w:numPr>
        <w:spacing w:after="100"/>
        <w:jc w:val="both"/>
        <w:rPr>
          <w:rFonts w:asciiTheme="minorBidi" w:eastAsiaTheme="minorHAnsi" w:hAnsiTheme="minorBidi"/>
          <w:lang w:eastAsia="en-US"/>
        </w:rPr>
      </w:pPr>
      <w:r w:rsidRPr="002345F7">
        <w:rPr>
          <w:rFonts w:asciiTheme="minorBidi" w:eastAsiaTheme="minorHAnsi" w:hAnsiTheme="minorBidi"/>
          <w:lang w:eastAsia="en-US"/>
        </w:rPr>
        <w:t>Provided reliable access to high quality data through Tableau dashboards and reports summarizing tool utilization, reservation patterns, and user activity metrics to facilitate data-driven decision-making within the lab environment.</w:t>
      </w:r>
    </w:p>
    <w:p w14:paraId="30CCE57C" w14:textId="3C184FBF" w:rsidR="008B40D0" w:rsidRPr="006211C1" w:rsidRDefault="00F02E12" w:rsidP="00F80F44">
      <w:pPr>
        <w:pStyle w:val="Heading2"/>
        <w:rPr>
          <w:rFonts w:asciiTheme="minorBidi" w:hAnsiTheme="minorBidi"/>
        </w:rPr>
      </w:pPr>
      <w:r w:rsidRPr="006211C1">
        <w:rPr>
          <w:rStyle w:val="BOLDCapitalization"/>
          <w:rFonts w:asciiTheme="minorBidi" w:hAnsiTheme="minorBidi"/>
        </w:rPr>
        <w:t>Data Analyst</w:t>
      </w:r>
      <w:r w:rsidR="00FB5377" w:rsidRPr="006211C1">
        <w:rPr>
          <w:rStyle w:val="BOLDCapitalization"/>
          <w:rFonts w:asciiTheme="minorBidi" w:hAnsiTheme="minorBidi"/>
        </w:rPr>
        <w:t xml:space="preserve"> </w:t>
      </w:r>
      <w:r w:rsidR="008B40D0" w:rsidRPr="006211C1">
        <w:rPr>
          <w:rFonts w:asciiTheme="minorBidi" w:hAnsiTheme="minorBidi"/>
        </w:rPr>
        <w:t xml:space="preserve">| </w:t>
      </w:r>
      <w:r w:rsidRPr="00CE4F31">
        <w:rPr>
          <w:rFonts w:asciiTheme="minorBidi" w:hAnsiTheme="minorBidi"/>
          <w:b/>
          <w:bCs w:val="0"/>
        </w:rPr>
        <w:t>Victoria's Secret &amp; Co</w:t>
      </w:r>
      <w:r w:rsidR="008B40D0" w:rsidRPr="006211C1">
        <w:rPr>
          <w:rFonts w:asciiTheme="minorBidi" w:hAnsiTheme="minorBidi"/>
        </w:rPr>
        <w:t xml:space="preserve"> | </w:t>
      </w:r>
      <w:r w:rsidRPr="006211C1">
        <w:rPr>
          <w:rFonts w:asciiTheme="minorBidi" w:hAnsiTheme="minorBidi"/>
        </w:rPr>
        <w:t>Bangalore, IND</w:t>
      </w:r>
      <w:r w:rsidR="008B40D0" w:rsidRPr="006211C1">
        <w:rPr>
          <w:rFonts w:asciiTheme="minorBidi" w:hAnsiTheme="minorBidi"/>
        </w:rPr>
        <w:tab/>
      </w:r>
      <w:r w:rsidR="00F80F44" w:rsidRPr="006211C1">
        <w:rPr>
          <w:rFonts w:asciiTheme="minorBidi" w:hAnsiTheme="minorBidi"/>
        </w:rPr>
        <w:t>Mar</w:t>
      </w:r>
      <w:r w:rsidR="008B40D0" w:rsidRPr="006211C1">
        <w:rPr>
          <w:rFonts w:asciiTheme="minorBidi" w:hAnsiTheme="minorBidi"/>
        </w:rPr>
        <w:t xml:space="preserve"> 20</w:t>
      </w:r>
      <w:r w:rsidR="00F80F44" w:rsidRPr="006211C1">
        <w:rPr>
          <w:rFonts w:asciiTheme="minorBidi" w:hAnsiTheme="minorBidi"/>
        </w:rPr>
        <w:t>22</w:t>
      </w:r>
      <w:r w:rsidR="008B40D0" w:rsidRPr="006211C1">
        <w:rPr>
          <w:rFonts w:asciiTheme="minorBidi" w:hAnsiTheme="minorBidi"/>
        </w:rPr>
        <w:t xml:space="preserve"> – </w:t>
      </w:r>
      <w:r w:rsidR="00F80F44" w:rsidRPr="006211C1">
        <w:rPr>
          <w:rFonts w:asciiTheme="minorBidi" w:hAnsiTheme="minorBidi"/>
        </w:rPr>
        <w:t>Jul</w:t>
      </w:r>
      <w:r w:rsidR="008B40D0" w:rsidRPr="006211C1">
        <w:rPr>
          <w:rFonts w:asciiTheme="minorBidi" w:hAnsiTheme="minorBidi"/>
        </w:rPr>
        <w:t xml:space="preserve"> 20</w:t>
      </w:r>
      <w:r w:rsidR="00F80F44" w:rsidRPr="006211C1">
        <w:rPr>
          <w:rFonts w:asciiTheme="minorBidi" w:hAnsiTheme="minorBidi"/>
        </w:rPr>
        <w:t>23</w:t>
      </w:r>
    </w:p>
    <w:p w14:paraId="502A39DB" w14:textId="032374F8" w:rsidR="00774FAE" w:rsidRDefault="009722A3" w:rsidP="00EF5943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9722A3">
        <w:rPr>
          <w:rFonts w:asciiTheme="minorBidi" w:hAnsiTheme="minorBidi"/>
        </w:rPr>
        <w:t>U</w:t>
      </w:r>
      <w:r>
        <w:rPr>
          <w:rFonts w:asciiTheme="minorBidi" w:hAnsiTheme="minorBidi"/>
        </w:rPr>
        <w:t>tiliz</w:t>
      </w:r>
      <w:r w:rsidRPr="009722A3">
        <w:rPr>
          <w:rFonts w:asciiTheme="minorBidi" w:hAnsiTheme="minorBidi"/>
        </w:rPr>
        <w:t>ed technical and analytical skills to extract, format, and report on historical sales and inventory datasets to uncover demand patterns, contributing to enhanced forecasting accuracy and optimized inventory management decisions.</w:t>
      </w:r>
    </w:p>
    <w:p w14:paraId="3E22A585" w14:textId="042E367E" w:rsidR="000B0516" w:rsidRDefault="00944F49" w:rsidP="00944F49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944F49">
        <w:rPr>
          <w:rFonts w:asciiTheme="minorBidi" w:hAnsiTheme="minorBidi"/>
        </w:rPr>
        <w:t xml:space="preserve">Collaborated with cross-functional teams to define success metrics and </w:t>
      </w:r>
      <w:r w:rsidR="002F12A5" w:rsidRPr="00944F49">
        <w:rPr>
          <w:rFonts w:asciiTheme="minorBidi" w:hAnsiTheme="minorBidi"/>
        </w:rPr>
        <w:t>design</w:t>
      </w:r>
      <w:r w:rsidRPr="00944F49">
        <w:rPr>
          <w:rFonts w:asciiTheme="minorBidi" w:hAnsiTheme="minorBidi"/>
        </w:rPr>
        <w:t xml:space="preserve"> visualizations using </w:t>
      </w:r>
      <w:r w:rsidR="00180F0F">
        <w:rPr>
          <w:rFonts w:asciiTheme="minorBidi" w:hAnsiTheme="minorBidi"/>
        </w:rPr>
        <w:t xml:space="preserve">Power BI </w:t>
      </w:r>
      <w:r w:rsidRPr="00944F49">
        <w:rPr>
          <w:rFonts w:asciiTheme="minorBidi" w:hAnsiTheme="minorBidi"/>
        </w:rPr>
        <w:t xml:space="preserve">to capture ongoing success evaluations for dashboard </w:t>
      </w:r>
      <w:r w:rsidR="004579C7" w:rsidRPr="00944F49">
        <w:rPr>
          <w:rFonts w:asciiTheme="minorBidi" w:hAnsiTheme="minorBidi"/>
        </w:rPr>
        <w:t>presentations</w:t>
      </w:r>
      <w:r w:rsidR="000B0516" w:rsidRPr="00FB4CE1">
        <w:rPr>
          <w:rFonts w:asciiTheme="minorBidi" w:hAnsiTheme="minorBidi"/>
        </w:rPr>
        <w:t>.</w:t>
      </w:r>
    </w:p>
    <w:p w14:paraId="5C73390B" w14:textId="762665BD" w:rsidR="00AC0594" w:rsidRPr="00AE1CA5" w:rsidRDefault="004E6783" w:rsidP="00EF5943">
      <w:pPr>
        <w:pStyle w:val="ListParagraph"/>
        <w:numPr>
          <w:ilvl w:val="0"/>
          <w:numId w:val="5"/>
        </w:numPr>
        <w:spacing w:after="100"/>
        <w:jc w:val="both"/>
        <w:rPr>
          <w:rFonts w:asciiTheme="minorBidi" w:hAnsiTheme="minorBidi"/>
        </w:rPr>
      </w:pPr>
      <w:r>
        <w:rPr>
          <w:rFonts w:asciiTheme="minorBidi" w:eastAsiaTheme="minorHAnsi" w:hAnsiTheme="minorBidi"/>
          <w:lang w:eastAsia="en-US"/>
        </w:rPr>
        <w:t>Demonstrated the</w:t>
      </w:r>
      <w:r w:rsidR="009722A3" w:rsidRPr="009722A3">
        <w:rPr>
          <w:rFonts w:asciiTheme="minorBidi" w:eastAsiaTheme="minorHAnsi" w:hAnsiTheme="minorBidi"/>
          <w:lang w:eastAsia="en-US"/>
        </w:rPr>
        <w:t xml:space="preserve"> summarized procedures and strategic insights to leadership teams, resulting in measurable improvements in operational efficiency and enabling timely business recommendations for inventory control and supply chain planning</w:t>
      </w:r>
      <w:r w:rsidR="00AE1CA5" w:rsidRPr="00AE1CA5">
        <w:rPr>
          <w:rFonts w:asciiTheme="minorBidi" w:hAnsiTheme="minorBidi"/>
        </w:rPr>
        <w:t>.</w:t>
      </w:r>
    </w:p>
    <w:p w14:paraId="0559F9F0" w14:textId="3A205B12" w:rsidR="009645A0" w:rsidRPr="006211C1" w:rsidRDefault="00F02E12" w:rsidP="00D97542">
      <w:pPr>
        <w:pStyle w:val="Heading2"/>
        <w:spacing w:after="0"/>
        <w:rPr>
          <w:rFonts w:asciiTheme="minorBidi" w:hAnsiTheme="minorBidi"/>
        </w:rPr>
      </w:pPr>
      <w:r w:rsidRPr="006211C1">
        <w:rPr>
          <w:rStyle w:val="BOLDCapitalization"/>
          <w:rFonts w:asciiTheme="minorBidi" w:hAnsiTheme="minorBidi"/>
        </w:rPr>
        <w:t xml:space="preserve">Data Engineer </w:t>
      </w:r>
      <w:r w:rsidR="009645A0" w:rsidRPr="006211C1">
        <w:rPr>
          <w:rFonts w:asciiTheme="minorBidi" w:hAnsiTheme="minorBidi"/>
        </w:rPr>
        <w:t xml:space="preserve">| </w:t>
      </w:r>
      <w:r w:rsidRPr="00CE4F31">
        <w:rPr>
          <w:rFonts w:asciiTheme="minorBidi" w:hAnsiTheme="minorBidi"/>
          <w:b/>
          <w:bCs w:val="0"/>
        </w:rPr>
        <w:t>Web Wing's Global Solutions</w:t>
      </w:r>
      <w:r w:rsidRPr="006211C1">
        <w:rPr>
          <w:rFonts w:asciiTheme="minorBidi" w:hAnsiTheme="minorBidi"/>
        </w:rPr>
        <w:t xml:space="preserve"> </w:t>
      </w:r>
      <w:r w:rsidR="009645A0" w:rsidRPr="006211C1">
        <w:rPr>
          <w:rFonts w:asciiTheme="minorBidi" w:hAnsiTheme="minorBidi"/>
        </w:rPr>
        <w:t xml:space="preserve">| </w:t>
      </w:r>
      <w:r w:rsidRPr="006211C1">
        <w:rPr>
          <w:rFonts w:asciiTheme="minorBidi" w:hAnsiTheme="minorBidi"/>
        </w:rPr>
        <w:t>Bangalore, IND</w:t>
      </w:r>
      <w:r w:rsidR="009645A0" w:rsidRPr="006211C1">
        <w:rPr>
          <w:rFonts w:asciiTheme="minorBidi" w:hAnsiTheme="minorBidi"/>
        </w:rPr>
        <w:tab/>
      </w:r>
      <w:r w:rsidR="00F80F44" w:rsidRPr="006211C1">
        <w:rPr>
          <w:rFonts w:asciiTheme="minorBidi" w:hAnsiTheme="minorBidi"/>
        </w:rPr>
        <w:t>Jan</w:t>
      </w:r>
      <w:r w:rsidR="005F41F8" w:rsidRPr="006211C1">
        <w:rPr>
          <w:rFonts w:asciiTheme="minorBidi" w:hAnsiTheme="minorBidi"/>
        </w:rPr>
        <w:t xml:space="preserve"> 20</w:t>
      </w:r>
      <w:r w:rsidR="00F80F44" w:rsidRPr="006211C1">
        <w:rPr>
          <w:rFonts w:asciiTheme="minorBidi" w:hAnsiTheme="minorBidi"/>
        </w:rPr>
        <w:t>21</w:t>
      </w:r>
      <w:r w:rsidR="005F41F8" w:rsidRPr="006211C1">
        <w:rPr>
          <w:rFonts w:asciiTheme="minorBidi" w:hAnsiTheme="minorBidi"/>
        </w:rPr>
        <w:t xml:space="preserve"> – M</w:t>
      </w:r>
      <w:r w:rsidR="00F80F44" w:rsidRPr="006211C1">
        <w:rPr>
          <w:rFonts w:asciiTheme="minorBidi" w:hAnsiTheme="minorBidi"/>
        </w:rPr>
        <w:t>ar</w:t>
      </w:r>
      <w:r w:rsidR="005F41F8" w:rsidRPr="006211C1">
        <w:rPr>
          <w:rFonts w:asciiTheme="minorBidi" w:hAnsiTheme="minorBidi"/>
        </w:rPr>
        <w:t xml:space="preserve"> 20</w:t>
      </w:r>
      <w:r w:rsidR="00F80F44" w:rsidRPr="006211C1">
        <w:rPr>
          <w:rFonts w:asciiTheme="minorBidi" w:hAnsiTheme="minorBidi"/>
        </w:rPr>
        <w:t>22</w:t>
      </w:r>
    </w:p>
    <w:p w14:paraId="4F11AB0E" w14:textId="39FDD33D" w:rsidR="00AC0594" w:rsidRDefault="009722A3" w:rsidP="00EF5943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9722A3">
        <w:rPr>
          <w:rFonts w:asciiTheme="minorBidi" w:hAnsiTheme="minorBidi"/>
        </w:rPr>
        <w:t>Designed and implemented robust ETL pipelines using SQL and MongoDB that processed large-scale operational data and provided clean inputs for dashboard development and predictive analytics across internal and external reporting systems</w:t>
      </w:r>
      <w:r w:rsidR="00FB4CE1">
        <w:rPr>
          <w:rFonts w:asciiTheme="minorBidi" w:hAnsiTheme="minorBidi"/>
        </w:rPr>
        <w:t>.</w:t>
      </w:r>
    </w:p>
    <w:p w14:paraId="7D531790" w14:textId="74A06FED" w:rsidR="004C5EA6" w:rsidRDefault="00955CC3" w:rsidP="00EF5943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955CC3">
        <w:rPr>
          <w:rFonts w:asciiTheme="minorBidi" w:hAnsiTheme="minorBidi"/>
        </w:rPr>
        <w:t>Participated in researching predictive analytics and visualization approaches by integrating multi-source data into dashboards, facilitating decision-making processes and supporting advanced score carding solutions for business users</w:t>
      </w:r>
      <w:r w:rsidR="004C5EA6" w:rsidRPr="004C5EA6">
        <w:rPr>
          <w:rFonts w:asciiTheme="minorBidi" w:hAnsiTheme="minorBidi"/>
        </w:rPr>
        <w:t>.</w:t>
      </w:r>
    </w:p>
    <w:p w14:paraId="5514B5D9" w14:textId="6B8DA506" w:rsidR="005F6964" w:rsidRDefault="00955CC3" w:rsidP="00EF5943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955CC3">
        <w:rPr>
          <w:rFonts w:asciiTheme="minorBidi" w:hAnsiTheme="minorBidi"/>
        </w:rPr>
        <w:t xml:space="preserve">Mentored junior engineers and provided technical guidance on data integration, monitoring scripts, and job scheduling, while supporting continuous improvement and ensuring availability of </w:t>
      </w:r>
      <w:r w:rsidR="002C777D" w:rsidRPr="00955CC3">
        <w:rPr>
          <w:rFonts w:asciiTheme="minorBidi" w:hAnsiTheme="minorBidi"/>
        </w:rPr>
        <w:t>data structured</w:t>
      </w:r>
      <w:r>
        <w:rPr>
          <w:rFonts w:asciiTheme="minorBidi" w:hAnsiTheme="minorBidi"/>
        </w:rPr>
        <w:t xml:space="preserve"> </w:t>
      </w:r>
      <w:r w:rsidRPr="00955CC3">
        <w:rPr>
          <w:rFonts w:asciiTheme="minorBidi" w:hAnsiTheme="minorBidi"/>
        </w:rPr>
        <w:t>for dashboard development</w:t>
      </w:r>
      <w:r>
        <w:rPr>
          <w:rFonts w:asciiTheme="minorBidi" w:hAnsiTheme="minorBidi"/>
        </w:rPr>
        <w:t>.</w:t>
      </w:r>
    </w:p>
    <w:p w14:paraId="791C299A" w14:textId="04666B35" w:rsidR="0035013F" w:rsidRPr="00DE3B5F" w:rsidRDefault="00F80F44" w:rsidP="00F80F44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DE3B5F">
        <w:rPr>
          <w:rFonts w:asciiTheme="minorBidi" w:hAnsiTheme="minorBidi" w:cstheme="minorBidi"/>
          <w:sz w:val="22"/>
          <w:szCs w:val="22"/>
        </w:rPr>
        <w:t xml:space="preserve">projects &amp; </w:t>
      </w:r>
      <w:r w:rsidR="00F02E12" w:rsidRPr="00DE3B5F">
        <w:rPr>
          <w:rFonts w:asciiTheme="minorBidi" w:hAnsiTheme="minorBidi" w:cstheme="minorBidi"/>
          <w:sz w:val="22"/>
          <w:szCs w:val="22"/>
        </w:rPr>
        <w:t>Publications</w:t>
      </w:r>
    </w:p>
    <w:p w14:paraId="7E52B5FC" w14:textId="2B5E1E07" w:rsidR="002F12A5" w:rsidRPr="002F2EE5" w:rsidRDefault="002F12A5" w:rsidP="002F12A5">
      <w:pPr>
        <w:pStyle w:val="Heading2"/>
        <w:jc w:val="right"/>
        <w:rPr>
          <w:rFonts w:asciiTheme="minorBidi" w:hAnsiTheme="minorBidi"/>
          <w:b/>
          <w:caps/>
        </w:rPr>
      </w:pPr>
      <w:r w:rsidRPr="002F12A5">
        <w:rPr>
          <w:rStyle w:val="BOLDCapitalization"/>
          <w:rFonts w:asciiTheme="minorBidi" w:hAnsiTheme="minorBidi"/>
          <w:bCs w:val="0"/>
        </w:rPr>
        <w:t xml:space="preserve">Multi-Agent AI Workflow </w:t>
      </w:r>
      <w:r w:rsidR="00440AB3">
        <w:rPr>
          <w:rStyle w:val="BOLDCapitalization"/>
          <w:rFonts w:asciiTheme="minorBidi" w:hAnsiTheme="minorBidi"/>
          <w:bCs w:val="0"/>
        </w:rPr>
        <w:t>- AGENTIC AI</w:t>
      </w:r>
      <w:r>
        <w:rPr>
          <w:rFonts w:asciiTheme="minorBidi" w:hAnsiTheme="minorBidi"/>
          <w:b/>
          <w:bCs w:val="0"/>
        </w:rPr>
        <w:t xml:space="preserve"> </w:t>
      </w:r>
      <w:r w:rsidRPr="002F2EE5">
        <w:rPr>
          <w:rFonts w:asciiTheme="minorBidi" w:hAnsiTheme="minorBidi"/>
          <w:bCs w:val="0"/>
          <w:caps/>
        </w:rPr>
        <w:t>|</w:t>
      </w:r>
      <w:r>
        <w:rPr>
          <w:rFonts w:asciiTheme="minorBidi" w:hAnsiTheme="minorBidi"/>
          <w:bCs w:val="0"/>
          <w:caps/>
        </w:rPr>
        <w:t xml:space="preserve"> </w:t>
      </w:r>
      <w:hyperlink r:id="rId12" w:history="1">
        <w:r w:rsidRPr="00EC7804">
          <w:rPr>
            <w:rStyle w:val="Hyperlink"/>
            <w:rFonts w:asciiTheme="minorBidi" w:hAnsiTheme="minorBidi"/>
          </w:rPr>
          <w:t>GitHub</w:t>
        </w:r>
      </w:hyperlink>
      <w:r>
        <w:t xml:space="preserve"> </w:t>
      </w:r>
      <w:r w:rsidRPr="006211C1">
        <w:rPr>
          <w:rFonts w:asciiTheme="minorBidi" w:hAnsiTheme="minorBidi"/>
        </w:rPr>
        <w:tab/>
      </w:r>
      <w:r w:rsidR="0010281F">
        <w:rPr>
          <w:rFonts w:asciiTheme="minorBidi" w:hAnsiTheme="minorBidi"/>
        </w:rPr>
        <w:t>Apr</w:t>
      </w:r>
      <w:r w:rsidRPr="006211C1">
        <w:rPr>
          <w:rFonts w:asciiTheme="minorBidi" w:hAnsiTheme="minorBidi"/>
        </w:rPr>
        <w:t xml:space="preserve"> 202</w:t>
      </w:r>
      <w:r w:rsidR="0010281F">
        <w:rPr>
          <w:rFonts w:asciiTheme="minorBidi" w:hAnsiTheme="minorBidi"/>
        </w:rPr>
        <w:t>5</w:t>
      </w:r>
      <w:r w:rsidRPr="006211C1">
        <w:rPr>
          <w:rFonts w:asciiTheme="minorBidi" w:hAnsiTheme="minorBidi"/>
        </w:rPr>
        <w:t xml:space="preserve"> – </w:t>
      </w:r>
      <w:r>
        <w:rPr>
          <w:rFonts w:asciiTheme="minorBidi" w:hAnsiTheme="minorBidi"/>
        </w:rPr>
        <w:t>A</w:t>
      </w:r>
      <w:r w:rsidR="0010281F">
        <w:rPr>
          <w:rFonts w:asciiTheme="minorBidi" w:hAnsiTheme="minorBidi"/>
        </w:rPr>
        <w:t>pr</w:t>
      </w:r>
      <w:r>
        <w:rPr>
          <w:rFonts w:asciiTheme="minorBidi" w:hAnsiTheme="minorBidi"/>
        </w:rPr>
        <w:t xml:space="preserve"> 202</w:t>
      </w:r>
      <w:r w:rsidR="0010281F">
        <w:rPr>
          <w:rFonts w:asciiTheme="minorBidi" w:hAnsiTheme="minorBidi"/>
        </w:rPr>
        <w:t>5</w:t>
      </w:r>
    </w:p>
    <w:p w14:paraId="2D24F834" w14:textId="0A6CA707" w:rsidR="002F12A5" w:rsidRPr="002F12A5" w:rsidRDefault="002F12A5" w:rsidP="002F12A5">
      <w:pPr>
        <w:numPr>
          <w:ilvl w:val="0"/>
          <w:numId w:val="5"/>
        </w:numPr>
        <w:spacing w:after="100"/>
        <w:jc w:val="both"/>
        <w:rPr>
          <w:rStyle w:val="BOLDCapitalization"/>
          <w:rFonts w:asciiTheme="minorBidi" w:hAnsiTheme="minorBidi"/>
          <w:b w:val="0"/>
          <w:caps w:val="0"/>
        </w:rPr>
      </w:pPr>
      <w:r w:rsidRPr="002F12A5">
        <w:rPr>
          <w:rFonts w:asciiTheme="minorBidi" w:hAnsiTheme="minorBidi"/>
        </w:rPr>
        <w:t>Architected an n8n multiagent workflow with modular AI nodes (Email</w:t>
      </w:r>
      <w:r>
        <w:rPr>
          <w:rFonts w:asciiTheme="minorBidi" w:hAnsiTheme="minorBidi"/>
        </w:rPr>
        <w:t xml:space="preserve">, </w:t>
      </w:r>
      <w:r w:rsidRPr="002F12A5">
        <w:rPr>
          <w:rFonts w:asciiTheme="minorBidi" w:hAnsiTheme="minorBidi"/>
        </w:rPr>
        <w:t>Calendar</w:t>
      </w:r>
      <w:r>
        <w:rPr>
          <w:rFonts w:asciiTheme="minorBidi" w:hAnsiTheme="minorBidi"/>
        </w:rPr>
        <w:t>,</w:t>
      </w:r>
      <w:r w:rsidRPr="002F12A5">
        <w:rPr>
          <w:rFonts w:asciiTheme="minorBidi" w:hAnsiTheme="minorBidi"/>
        </w:rPr>
        <w:t xml:space="preserve"> Air table</w:t>
      </w:r>
      <w:r>
        <w:rPr>
          <w:rFonts w:asciiTheme="minorBidi" w:hAnsiTheme="minorBidi"/>
        </w:rPr>
        <w:t>,</w:t>
      </w:r>
      <w:r w:rsidRPr="002F12A5">
        <w:rPr>
          <w:rFonts w:asciiTheme="minorBidi" w:hAnsiTheme="minorBidi"/>
        </w:rPr>
        <w:t xml:space="preserve"> Web-Scrape) defined JSON schemas for each and implemented centralized logging error retries and alerts to ensure reliable execution and transparent monitorin</w:t>
      </w:r>
      <w:r>
        <w:rPr>
          <w:rFonts w:asciiTheme="minorBidi" w:hAnsiTheme="minorBidi"/>
        </w:rPr>
        <w:t>g</w:t>
      </w:r>
      <w:r w:rsidRPr="0047772A">
        <w:rPr>
          <w:rFonts w:asciiTheme="minorBidi" w:hAnsiTheme="minorBidi"/>
        </w:rPr>
        <w:t>.</w:t>
      </w:r>
    </w:p>
    <w:p w14:paraId="34E6A6FA" w14:textId="1BC3772F" w:rsidR="0047772A" w:rsidRPr="002F2EE5" w:rsidRDefault="002F12A5" w:rsidP="0047772A">
      <w:pPr>
        <w:pStyle w:val="Heading2"/>
        <w:rPr>
          <w:rFonts w:asciiTheme="minorBidi" w:hAnsiTheme="minorBidi"/>
          <w:b/>
          <w:caps/>
        </w:rPr>
      </w:pPr>
      <w:r w:rsidRPr="002F12A5">
        <w:rPr>
          <w:rFonts w:asciiTheme="minorBidi" w:hAnsiTheme="minorBidi"/>
          <w:b/>
          <w:caps/>
        </w:rPr>
        <w:t>US Agricultural exports -</w:t>
      </w:r>
      <w:r w:rsidR="00440AB3">
        <w:rPr>
          <w:rFonts w:asciiTheme="minorBidi" w:hAnsiTheme="minorBidi"/>
          <w:b/>
          <w:caps/>
        </w:rPr>
        <w:t xml:space="preserve"> </w:t>
      </w:r>
      <w:r w:rsidRPr="002F12A5">
        <w:rPr>
          <w:rFonts w:asciiTheme="minorBidi" w:hAnsiTheme="minorBidi"/>
          <w:b/>
          <w:caps/>
        </w:rPr>
        <w:t>Time Series Analysis</w:t>
      </w:r>
      <w:r>
        <w:rPr>
          <w:rFonts w:asciiTheme="minorBidi" w:hAnsiTheme="minorBidi"/>
          <w:bCs w:val="0"/>
          <w:caps/>
        </w:rPr>
        <w:t xml:space="preserve"> </w:t>
      </w:r>
      <w:r w:rsidR="0047772A" w:rsidRPr="002F2EE5">
        <w:rPr>
          <w:rFonts w:asciiTheme="minorBidi" w:hAnsiTheme="minorBidi"/>
          <w:bCs w:val="0"/>
          <w:caps/>
        </w:rPr>
        <w:t>|</w:t>
      </w:r>
      <w:r w:rsidR="0047772A">
        <w:rPr>
          <w:rFonts w:asciiTheme="minorBidi" w:hAnsiTheme="minorBidi"/>
          <w:bCs w:val="0"/>
          <w:caps/>
        </w:rPr>
        <w:t xml:space="preserve"> </w:t>
      </w:r>
      <w:hyperlink r:id="rId13" w:history="1">
        <w:r w:rsidR="0047772A" w:rsidRPr="00EC7804">
          <w:rPr>
            <w:rStyle w:val="Hyperlink"/>
            <w:rFonts w:asciiTheme="minorBidi" w:hAnsiTheme="minorBidi"/>
          </w:rPr>
          <w:t>GitHub</w:t>
        </w:r>
      </w:hyperlink>
      <w:r w:rsidR="0047772A">
        <w:t xml:space="preserve"> </w:t>
      </w:r>
      <w:r w:rsidR="0047772A" w:rsidRPr="006211C1">
        <w:rPr>
          <w:rFonts w:asciiTheme="minorBidi" w:hAnsiTheme="minorBidi"/>
        </w:rPr>
        <w:tab/>
      </w:r>
      <w:r>
        <w:rPr>
          <w:rFonts w:asciiTheme="minorBidi" w:hAnsiTheme="minorBidi"/>
        </w:rPr>
        <w:t>Dec</w:t>
      </w:r>
      <w:r w:rsidR="0047772A" w:rsidRPr="006211C1">
        <w:rPr>
          <w:rFonts w:asciiTheme="minorBidi" w:hAnsiTheme="minorBidi"/>
        </w:rPr>
        <w:t xml:space="preserve"> 202</w:t>
      </w:r>
      <w:r w:rsidR="0047772A">
        <w:rPr>
          <w:rFonts w:asciiTheme="minorBidi" w:hAnsiTheme="minorBidi"/>
        </w:rPr>
        <w:t>4</w:t>
      </w:r>
      <w:r w:rsidR="0047772A" w:rsidRPr="006211C1">
        <w:rPr>
          <w:rFonts w:asciiTheme="minorBidi" w:hAnsiTheme="minorBidi"/>
        </w:rPr>
        <w:t xml:space="preserve"> – </w:t>
      </w:r>
      <w:r>
        <w:rPr>
          <w:rFonts w:asciiTheme="minorBidi" w:hAnsiTheme="minorBidi"/>
        </w:rPr>
        <w:t>Dec</w:t>
      </w:r>
      <w:r w:rsidR="0047772A">
        <w:rPr>
          <w:rFonts w:asciiTheme="minorBidi" w:hAnsiTheme="minorBidi"/>
        </w:rPr>
        <w:t xml:space="preserve"> 2024</w:t>
      </w:r>
    </w:p>
    <w:p w14:paraId="036C36F5" w14:textId="661FD0EB" w:rsidR="009722A3" w:rsidRDefault="002F12A5" w:rsidP="002F12A5">
      <w:pPr>
        <w:numPr>
          <w:ilvl w:val="0"/>
          <w:numId w:val="5"/>
        </w:numPr>
        <w:spacing w:after="100"/>
        <w:jc w:val="both"/>
        <w:rPr>
          <w:rFonts w:asciiTheme="minorBidi" w:hAnsiTheme="minorBidi"/>
        </w:rPr>
      </w:pPr>
      <w:r w:rsidRPr="002F12A5">
        <w:rPr>
          <w:rFonts w:asciiTheme="minorBidi" w:hAnsiTheme="minorBidi"/>
        </w:rPr>
        <w:t xml:space="preserve">Analyzed monthly US agricultural export data, applied interpolation to fill missing values, used STL decomposition with Box–Cox transform to uncover seasonality and trend components, </w:t>
      </w:r>
      <w:r>
        <w:rPr>
          <w:rFonts w:asciiTheme="minorBidi" w:hAnsiTheme="minorBidi"/>
        </w:rPr>
        <w:t xml:space="preserve">and </w:t>
      </w:r>
      <w:r w:rsidRPr="002F12A5">
        <w:rPr>
          <w:rFonts w:asciiTheme="minorBidi" w:hAnsiTheme="minorBidi"/>
        </w:rPr>
        <w:t>documented forecast performance metrics across holdout periods.</w:t>
      </w:r>
    </w:p>
    <w:p w14:paraId="471C1DE8" w14:textId="77777777" w:rsidR="002F12A5" w:rsidRPr="002F2EE5" w:rsidRDefault="002F12A5" w:rsidP="002F12A5">
      <w:pPr>
        <w:pStyle w:val="Heading2"/>
        <w:rPr>
          <w:rFonts w:asciiTheme="minorBidi" w:hAnsiTheme="minorBidi"/>
          <w:b/>
          <w:caps/>
        </w:rPr>
      </w:pPr>
      <w:r>
        <w:rPr>
          <w:rStyle w:val="BOLDCapitalization"/>
          <w:rFonts w:asciiTheme="minorBidi" w:hAnsiTheme="minorBidi"/>
          <w:bCs w:val="0"/>
          <w:caps w:val="0"/>
        </w:rPr>
        <w:t xml:space="preserve">CUSTOMER TRIP INTENT CLASSIFICATION </w:t>
      </w:r>
      <w:r w:rsidRPr="002F2EE5">
        <w:rPr>
          <w:rFonts w:asciiTheme="minorBidi" w:hAnsiTheme="minorBidi"/>
          <w:bCs w:val="0"/>
          <w:caps/>
        </w:rPr>
        <w:t xml:space="preserve">| </w:t>
      </w:r>
      <w:r w:rsidRPr="002F2EE5">
        <w:rPr>
          <w:rFonts w:asciiTheme="minorBidi" w:hAnsiTheme="minorBidi"/>
          <w:b/>
          <w:bCs w:val="0"/>
        </w:rPr>
        <w:t>American Airlines</w:t>
      </w:r>
      <w:r w:rsidRPr="006211C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 Dallas</w:t>
      </w:r>
      <w:r w:rsidRPr="006211C1">
        <w:rPr>
          <w:rFonts w:asciiTheme="minorBidi" w:hAnsiTheme="minorBidi"/>
        </w:rPr>
        <w:t>, TX</w:t>
      </w:r>
      <w:r w:rsidRPr="006211C1">
        <w:rPr>
          <w:rFonts w:asciiTheme="minorBidi" w:hAnsiTheme="minorBidi"/>
        </w:rPr>
        <w:tab/>
      </w:r>
      <w:r>
        <w:rPr>
          <w:rFonts w:asciiTheme="minorBidi" w:hAnsiTheme="minorBidi"/>
        </w:rPr>
        <w:t>May</w:t>
      </w:r>
      <w:r w:rsidRPr="006211C1">
        <w:rPr>
          <w:rFonts w:asciiTheme="minorBidi" w:hAnsiTheme="minorBidi"/>
        </w:rPr>
        <w:t xml:space="preserve"> 202</w:t>
      </w:r>
      <w:r>
        <w:rPr>
          <w:rFonts w:asciiTheme="minorBidi" w:hAnsiTheme="minorBidi"/>
        </w:rPr>
        <w:t>4</w:t>
      </w:r>
      <w:r w:rsidRPr="006211C1">
        <w:rPr>
          <w:rFonts w:asciiTheme="minorBidi" w:hAnsiTheme="minorBidi"/>
        </w:rPr>
        <w:t xml:space="preserve"> – </w:t>
      </w:r>
      <w:r>
        <w:rPr>
          <w:rFonts w:asciiTheme="minorBidi" w:hAnsiTheme="minorBidi"/>
        </w:rPr>
        <w:t>Aug 2024</w:t>
      </w:r>
    </w:p>
    <w:p w14:paraId="6AC949AB" w14:textId="4692EAB6" w:rsidR="002F12A5" w:rsidRPr="002F12A5" w:rsidRDefault="002F12A5" w:rsidP="002F12A5">
      <w:pPr>
        <w:numPr>
          <w:ilvl w:val="0"/>
          <w:numId w:val="5"/>
        </w:numPr>
        <w:spacing w:after="10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Utilized</w:t>
      </w:r>
      <w:r w:rsidRPr="009722A3">
        <w:rPr>
          <w:rFonts w:asciiTheme="minorBidi" w:hAnsiTheme="minorBidi"/>
        </w:rPr>
        <w:t xml:space="preserve"> Python and Snowflake to extract and analyze 20GB of booking records, built </w:t>
      </w:r>
      <w:r>
        <w:rPr>
          <w:rFonts w:asciiTheme="minorBidi" w:hAnsiTheme="minorBidi"/>
        </w:rPr>
        <w:t xml:space="preserve">tree-based model </w:t>
      </w:r>
      <w:r w:rsidRPr="009722A3">
        <w:rPr>
          <w:rFonts w:asciiTheme="minorBidi" w:hAnsiTheme="minorBidi"/>
        </w:rPr>
        <w:t>to classify customer trip intent, and presented summarized results</w:t>
      </w:r>
      <w:r>
        <w:rPr>
          <w:rFonts w:asciiTheme="minorBidi" w:hAnsiTheme="minorBidi"/>
        </w:rPr>
        <w:t>.</w:t>
      </w:r>
    </w:p>
    <w:p w14:paraId="2ACE646F" w14:textId="77777777" w:rsidR="00416312" w:rsidRPr="00DE3B5F" w:rsidRDefault="00416312" w:rsidP="00416312">
      <w:pPr>
        <w:pStyle w:val="Heading1"/>
        <w:rPr>
          <w:rFonts w:asciiTheme="minorBidi" w:hAnsiTheme="minorBidi" w:cstheme="minorBidi"/>
          <w:spacing w:val="40"/>
          <w:sz w:val="22"/>
          <w:szCs w:val="22"/>
        </w:rPr>
      </w:pPr>
      <w:r w:rsidRPr="00DE3B5F">
        <w:rPr>
          <w:rFonts w:asciiTheme="minorBidi" w:hAnsiTheme="minorBidi" w:cstheme="minorBidi"/>
          <w:sz w:val="22"/>
          <w:szCs w:val="22"/>
        </w:rPr>
        <w:t>Education</w:t>
      </w:r>
    </w:p>
    <w:p w14:paraId="6D732DB3" w14:textId="35666C8F" w:rsidR="00F80F44" w:rsidRDefault="00416312" w:rsidP="005B3AC0">
      <w:pPr>
        <w:pStyle w:val="Heading2"/>
        <w:rPr>
          <w:rFonts w:asciiTheme="minorBidi" w:hAnsiTheme="minorBidi"/>
        </w:rPr>
      </w:pPr>
      <w:r w:rsidRPr="006211C1">
        <w:rPr>
          <w:rFonts w:asciiTheme="minorBidi" w:hAnsiTheme="minorBidi"/>
          <w:caps/>
        </w:rPr>
        <w:t>MASter’s Degree</w:t>
      </w:r>
      <w:r w:rsidRPr="006211C1">
        <w:rPr>
          <w:rFonts w:asciiTheme="minorBidi" w:hAnsiTheme="minorBidi"/>
        </w:rPr>
        <w:t xml:space="preserve"> | Applied Statistics and Data Science | University of Texas at Arlington, TX</w:t>
      </w:r>
      <w:r w:rsidRPr="006211C1">
        <w:rPr>
          <w:rFonts w:asciiTheme="minorBidi" w:hAnsiTheme="minorBidi"/>
        </w:rPr>
        <w:tab/>
        <w:t>GPA: 4.0/4.0</w:t>
      </w:r>
      <w:bookmarkEnd w:id="0"/>
    </w:p>
    <w:p w14:paraId="5858F0A8" w14:textId="638B2FA4" w:rsidR="002C777D" w:rsidRDefault="005B3AC0" w:rsidP="00B23DEB">
      <w:pPr>
        <w:pStyle w:val="Heading2"/>
        <w:spacing w:after="0"/>
        <w:rPr>
          <w:rFonts w:asciiTheme="minorBidi" w:hAnsiTheme="minorBidi"/>
        </w:rPr>
      </w:pPr>
      <w:r w:rsidRPr="006211C1">
        <w:rPr>
          <w:rStyle w:val="ALLCAPS"/>
          <w:rFonts w:asciiTheme="minorBidi" w:hAnsiTheme="minorBidi"/>
        </w:rPr>
        <w:t>Bachelor’s Degree</w:t>
      </w:r>
      <w:r w:rsidRPr="006211C1">
        <w:rPr>
          <w:rFonts w:asciiTheme="minorBidi" w:hAnsiTheme="minorBidi"/>
        </w:rPr>
        <w:t xml:space="preserve"> | Computer Science Engineering | Sahyadri College of Engineering, IND</w:t>
      </w:r>
      <w:r w:rsidRPr="006211C1">
        <w:rPr>
          <w:rFonts w:asciiTheme="minorBidi" w:hAnsiTheme="minorBidi"/>
        </w:rPr>
        <w:tab/>
        <w:t>GPA: 3.6/4.0</w:t>
      </w:r>
    </w:p>
    <w:sectPr w:rsidR="002C777D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4379D"/>
    <w:multiLevelType w:val="multilevel"/>
    <w:tmpl w:val="639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2E2E"/>
    <w:multiLevelType w:val="multilevel"/>
    <w:tmpl w:val="9964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15AEE"/>
    <w:multiLevelType w:val="multilevel"/>
    <w:tmpl w:val="32F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7B7A"/>
    <w:multiLevelType w:val="hybridMultilevel"/>
    <w:tmpl w:val="A3E63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F56BF"/>
    <w:multiLevelType w:val="multilevel"/>
    <w:tmpl w:val="313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E6EF3"/>
    <w:multiLevelType w:val="hybridMultilevel"/>
    <w:tmpl w:val="56381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7E069C"/>
    <w:multiLevelType w:val="multilevel"/>
    <w:tmpl w:val="86D0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A3FEE"/>
    <w:multiLevelType w:val="hybridMultilevel"/>
    <w:tmpl w:val="9BDA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D1E97"/>
    <w:multiLevelType w:val="multilevel"/>
    <w:tmpl w:val="6114B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C3C0F"/>
    <w:multiLevelType w:val="multilevel"/>
    <w:tmpl w:val="6114B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C6240"/>
    <w:multiLevelType w:val="multilevel"/>
    <w:tmpl w:val="F0A0D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23C56"/>
    <w:multiLevelType w:val="multilevel"/>
    <w:tmpl w:val="048A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B0F22"/>
    <w:multiLevelType w:val="multilevel"/>
    <w:tmpl w:val="77A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74B80"/>
    <w:multiLevelType w:val="hybridMultilevel"/>
    <w:tmpl w:val="60B4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3D53"/>
    <w:multiLevelType w:val="multilevel"/>
    <w:tmpl w:val="A96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87347"/>
    <w:multiLevelType w:val="hybridMultilevel"/>
    <w:tmpl w:val="519E6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12F5B"/>
    <w:multiLevelType w:val="multilevel"/>
    <w:tmpl w:val="D9A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872EF"/>
    <w:multiLevelType w:val="multilevel"/>
    <w:tmpl w:val="24F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43726"/>
    <w:multiLevelType w:val="multilevel"/>
    <w:tmpl w:val="DFF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B41B4"/>
    <w:multiLevelType w:val="multilevel"/>
    <w:tmpl w:val="BE5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E2A51"/>
    <w:multiLevelType w:val="hybridMultilevel"/>
    <w:tmpl w:val="27C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E63FF"/>
    <w:multiLevelType w:val="hybridMultilevel"/>
    <w:tmpl w:val="DE1A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152EE"/>
    <w:multiLevelType w:val="hybridMultilevel"/>
    <w:tmpl w:val="593A6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A01A77"/>
    <w:multiLevelType w:val="hybridMultilevel"/>
    <w:tmpl w:val="F936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00237"/>
    <w:multiLevelType w:val="multilevel"/>
    <w:tmpl w:val="62164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C48D2"/>
    <w:multiLevelType w:val="hybridMultilevel"/>
    <w:tmpl w:val="8FC04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0E0874"/>
    <w:multiLevelType w:val="multilevel"/>
    <w:tmpl w:val="DBBA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B756E"/>
    <w:multiLevelType w:val="multilevel"/>
    <w:tmpl w:val="827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D28DD"/>
    <w:multiLevelType w:val="multilevel"/>
    <w:tmpl w:val="D38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640870">
    <w:abstractNumId w:val="13"/>
  </w:num>
  <w:num w:numId="2" w16cid:durableId="283390146">
    <w:abstractNumId w:val="0"/>
  </w:num>
  <w:num w:numId="3" w16cid:durableId="539319913">
    <w:abstractNumId w:val="15"/>
  </w:num>
  <w:num w:numId="4" w16cid:durableId="2095272679">
    <w:abstractNumId w:val="11"/>
  </w:num>
  <w:num w:numId="5" w16cid:durableId="1464807923">
    <w:abstractNumId w:val="26"/>
  </w:num>
  <w:num w:numId="6" w16cid:durableId="1658875050">
    <w:abstractNumId w:val="9"/>
  </w:num>
  <w:num w:numId="7" w16cid:durableId="2125419023">
    <w:abstractNumId w:val="21"/>
  </w:num>
  <w:num w:numId="8" w16cid:durableId="1710522104">
    <w:abstractNumId w:val="17"/>
  </w:num>
  <w:num w:numId="9" w16cid:durableId="1835800207">
    <w:abstractNumId w:val="1"/>
  </w:num>
  <w:num w:numId="10" w16cid:durableId="2122022075">
    <w:abstractNumId w:val="18"/>
  </w:num>
  <w:num w:numId="11" w16cid:durableId="903174777">
    <w:abstractNumId w:val="8"/>
  </w:num>
  <w:num w:numId="12" w16cid:durableId="2080518656">
    <w:abstractNumId w:val="25"/>
  </w:num>
  <w:num w:numId="13" w16cid:durableId="971600409">
    <w:abstractNumId w:val="27"/>
  </w:num>
  <w:num w:numId="14" w16cid:durableId="1796757041">
    <w:abstractNumId w:val="22"/>
  </w:num>
  <w:num w:numId="15" w16cid:durableId="1525822959">
    <w:abstractNumId w:val="16"/>
  </w:num>
  <w:num w:numId="16" w16cid:durableId="1464884277">
    <w:abstractNumId w:val="14"/>
  </w:num>
  <w:num w:numId="17" w16cid:durableId="938835759">
    <w:abstractNumId w:val="29"/>
  </w:num>
  <w:num w:numId="18" w16cid:durableId="472254438">
    <w:abstractNumId w:val="28"/>
  </w:num>
  <w:num w:numId="19" w16cid:durableId="868681051">
    <w:abstractNumId w:val="7"/>
  </w:num>
  <w:num w:numId="20" w16cid:durableId="2040275089">
    <w:abstractNumId w:val="12"/>
  </w:num>
  <w:num w:numId="21" w16cid:durableId="1691179356">
    <w:abstractNumId w:val="3"/>
  </w:num>
  <w:num w:numId="22" w16cid:durableId="824973046">
    <w:abstractNumId w:val="4"/>
  </w:num>
  <w:num w:numId="23" w16cid:durableId="233321648">
    <w:abstractNumId w:val="19"/>
  </w:num>
  <w:num w:numId="24" w16cid:durableId="1274901378">
    <w:abstractNumId w:val="20"/>
  </w:num>
  <w:num w:numId="25" w16cid:durableId="2007902124">
    <w:abstractNumId w:val="10"/>
  </w:num>
  <w:num w:numId="26" w16cid:durableId="289215704">
    <w:abstractNumId w:val="23"/>
  </w:num>
  <w:num w:numId="27" w16cid:durableId="807743351">
    <w:abstractNumId w:val="6"/>
  </w:num>
  <w:num w:numId="28" w16cid:durableId="2033915998">
    <w:abstractNumId w:val="2"/>
  </w:num>
  <w:num w:numId="29" w16cid:durableId="1789199789">
    <w:abstractNumId w:val="24"/>
  </w:num>
  <w:num w:numId="30" w16cid:durableId="7138455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943146353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D0"/>
    <w:rsid w:val="00021DA5"/>
    <w:rsid w:val="00022A42"/>
    <w:rsid w:val="000839F5"/>
    <w:rsid w:val="00090333"/>
    <w:rsid w:val="000A5CD0"/>
    <w:rsid w:val="000B0516"/>
    <w:rsid w:val="000B6AF9"/>
    <w:rsid w:val="000F1AE2"/>
    <w:rsid w:val="0010281F"/>
    <w:rsid w:val="00141832"/>
    <w:rsid w:val="0014566B"/>
    <w:rsid w:val="00150B12"/>
    <w:rsid w:val="0016512D"/>
    <w:rsid w:val="00180F0F"/>
    <w:rsid w:val="001B307C"/>
    <w:rsid w:val="001B4777"/>
    <w:rsid w:val="001C4C09"/>
    <w:rsid w:val="001D5A14"/>
    <w:rsid w:val="001D78C2"/>
    <w:rsid w:val="001E6033"/>
    <w:rsid w:val="00217F1D"/>
    <w:rsid w:val="0022059A"/>
    <w:rsid w:val="00225F0A"/>
    <w:rsid w:val="002345F7"/>
    <w:rsid w:val="002702D4"/>
    <w:rsid w:val="00270B58"/>
    <w:rsid w:val="002811B0"/>
    <w:rsid w:val="002838E5"/>
    <w:rsid w:val="00284C89"/>
    <w:rsid w:val="002B35BD"/>
    <w:rsid w:val="002C484E"/>
    <w:rsid w:val="002C777D"/>
    <w:rsid w:val="002D2C01"/>
    <w:rsid w:val="002D647C"/>
    <w:rsid w:val="002D7AB5"/>
    <w:rsid w:val="002F12A5"/>
    <w:rsid w:val="002F2EE5"/>
    <w:rsid w:val="002F7741"/>
    <w:rsid w:val="00313E55"/>
    <w:rsid w:val="0032036F"/>
    <w:rsid w:val="003227BC"/>
    <w:rsid w:val="0032323A"/>
    <w:rsid w:val="00347B39"/>
    <w:rsid w:val="0035013F"/>
    <w:rsid w:val="00356948"/>
    <w:rsid w:val="003619B1"/>
    <w:rsid w:val="00362CCC"/>
    <w:rsid w:val="00381284"/>
    <w:rsid w:val="00387012"/>
    <w:rsid w:val="00396D64"/>
    <w:rsid w:val="003C0754"/>
    <w:rsid w:val="003E16E1"/>
    <w:rsid w:val="00416312"/>
    <w:rsid w:val="004272A0"/>
    <w:rsid w:val="00431DEA"/>
    <w:rsid w:val="00435E55"/>
    <w:rsid w:val="00440AB3"/>
    <w:rsid w:val="00446145"/>
    <w:rsid w:val="004579C7"/>
    <w:rsid w:val="0046616F"/>
    <w:rsid w:val="0047772A"/>
    <w:rsid w:val="00477DE8"/>
    <w:rsid w:val="004B07C0"/>
    <w:rsid w:val="004B7243"/>
    <w:rsid w:val="004C3CCC"/>
    <w:rsid w:val="004C5EA6"/>
    <w:rsid w:val="004D5ABE"/>
    <w:rsid w:val="004E3AB0"/>
    <w:rsid w:val="004E6783"/>
    <w:rsid w:val="00512A3C"/>
    <w:rsid w:val="005173BF"/>
    <w:rsid w:val="00525F8F"/>
    <w:rsid w:val="00534C5F"/>
    <w:rsid w:val="005374AC"/>
    <w:rsid w:val="00543B2C"/>
    <w:rsid w:val="00546C22"/>
    <w:rsid w:val="0055483C"/>
    <w:rsid w:val="00574747"/>
    <w:rsid w:val="005852FD"/>
    <w:rsid w:val="00587F87"/>
    <w:rsid w:val="005B3AC0"/>
    <w:rsid w:val="005D43D7"/>
    <w:rsid w:val="005D4D77"/>
    <w:rsid w:val="005F1397"/>
    <w:rsid w:val="005F2FAC"/>
    <w:rsid w:val="005F41F8"/>
    <w:rsid w:val="005F6964"/>
    <w:rsid w:val="00617324"/>
    <w:rsid w:val="006211C1"/>
    <w:rsid w:val="00627F97"/>
    <w:rsid w:val="00643D2E"/>
    <w:rsid w:val="006477FF"/>
    <w:rsid w:val="0065595E"/>
    <w:rsid w:val="00657C52"/>
    <w:rsid w:val="0066750D"/>
    <w:rsid w:val="006777F9"/>
    <w:rsid w:val="00681F32"/>
    <w:rsid w:val="00694A7B"/>
    <w:rsid w:val="006A444B"/>
    <w:rsid w:val="006A6161"/>
    <w:rsid w:val="006B558E"/>
    <w:rsid w:val="006C25E2"/>
    <w:rsid w:val="006D20B3"/>
    <w:rsid w:val="006E1A93"/>
    <w:rsid w:val="00701EB4"/>
    <w:rsid w:val="00702F57"/>
    <w:rsid w:val="0073039B"/>
    <w:rsid w:val="00750687"/>
    <w:rsid w:val="00774FAE"/>
    <w:rsid w:val="007755E8"/>
    <w:rsid w:val="00775685"/>
    <w:rsid w:val="007775FF"/>
    <w:rsid w:val="007B1B47"/>
    <w:rsid w:val="007C5257"/>
    <w:rsid w:val="007C6DE0"/>
    <w:rsid w:val="007C7958"/>
    <w:rsid w:val="007D2196"/>
    <w:rsid w:val="007D4BB1"/>
    <w:rsid w:val="007E3624"/>
    <w:rsid w:val="007F2796"/>
    <w:rsid w:val="00802AC5"/>
    <w:rsid w:val="00811233"/>
    <w:rsid w:val="00846B3E"/>
    <w:rsid w:val="00846F36"/>
    <w:rsid w:val="008642EE"/>
    <w:rsid w:val="00864A75"/>
    <w:rsid w:val="00870F29"/>
    <w:rsid w:val="0087348D"/>
    <w:rsid w:val="008877DE"/>
    <w:rsid w:val="00890653"/>
    <w:rsid w:val="008967A3"/>
    <w:rsid w:val="008A746F"/>
    <w:rsid w:val="008A7BB6"/>
    <w:rsid w:val="008B40D0"/>
    <w:rsid w:val="008B7283"/>
    <w:rsid w:val="008C0457"/>
    <w:rsid w:val="008D7C56"/>
    <w:rsid w:val="008F1643"/>
    <w:rsid w:val="008F77CE"/>
    <w:rsid w:val="009017A0"/>
    <w:rsid w:val="00903425"/>
    <w:rsid w:val="009414CF"/>
    <w:rsid w:val="00944F49"/>
    <w:rsid w:val="00955CC3"/>
    <w:rsid w:val="0096073D"/>
    <w:rsid w:val="009645A0"/>
    <w:rsid w:val="009722A3"/>
    <w:rsid w:val="009A4F06"/>
    <w:rsid w:val="009B3379"/>
    <w:rsid w:val="009C762C"/>
    <w:rsid w:val="009E2034"/>
    <w:rsid w:val="00A17206"/>
    <w:rsid w:val="00A17581"/>
    <w:rsid w:val="00A4764D"/>
    <w:rsid w:val="00A6112F"/>
    <w:rsid w:val="00A76738"/>
    <w:rsid w:val="00A849BF"/>
    <w:rsid w:val="00A93879"/>
    <w:rsid w:val="00AA59CF"/>
    <w:rsid w:val="00AA5DA4"/>
    <w:rsid w:val="00AA77D8"/>
    <w:rsid w:val="00AB57CA"/>
    <w:rsid w:val="00AB5FDD"/>
    <w:rsid w:val="00AC0594"/>
    <w:rsid w:val="00AC069C"/>
    <w:rsid w:val="00AE1803"/>
    <w:rsid w:val="00AE1CA5"/>
    <w:rsid w:val="00AE674A"/>
    <w:rsid w:val="00B01591"/>
    <w:rsid w:val="00B23DEB"/>
    <w:rsid w:val="00B24120"/>
    <w:rsid w:val="00B3585D"/>
    <w:rsid w:val="00B3757B"/>
    <w:rsid w:val="00B409CA"/>
    <w:rsid w:val="00B45668"/>
    <w:rsid w:val="00B46C23"/>
    <w:rsid w:val="00B55CCA"/>
    <w:rsid w:val="00B629C7"/>
    <w:rsid w:val="00B73032"/>
    <w:rsid w:val="00B743A1"/>
    <w:rsid w:val="00B81711"/>
    <w:rsid w:val="00B817B6"/>
    <w:rsid w:val="00B83287"/>
    <w:rsid w:val="00BA20D1"/>
    <w:rsid w:val="00BB624A"/>
    <w:rsid w:val="00BC2908"/>
    <w:rsid w:val="00BC29D7"/>
    <w:rsid w:val="00BD14DF"/>
    <w:rsid w:val="00BF4D29"/>
    <w:rsid w:val="00C01F53"/>
    <w:rsid w:val="00C17CD3"/>
    <w:rsid w:val="00C17FA0"/>
    <w:rsid w:val="00C379BD"/>
    <w:rsid w:val="00C41344"/>
    <w:rsid w:val="00C625A8"/>
    <w:rsid w:val="00C659DF"/>
    <w:rsid w:val="00C8166F"/>
    <w:rsid w:val="00C86729"/>
    <w:rsid w:val="00C8739C"/>
    <w:rsid w:val="00C87FB5"/>
    <w:rsid w:val="00CA03D0"/>
    <w:rsid w:val="00CC0BAD"/>
    <w:rsid w:val="00CD3DC1"/>
    <w:rsid w:val="00CE4F31"/>
    <w:rsid w:val="00D15792"/>
    <w:rsid w:val="00D259E0"/>
    <w:rsid w:val="00D45817"/>
    <w:rsid w:val="00D45896"/>
    <w:rsid w:val="00D83E1E"/>
    <w:rsid w:val="00D908BD"/>
    <w:rsid w:val="00D97542"/>
    <w:rsid w:val="00DD4D5C"/>
    <w:rsid w:val="00DE2502"/>
    <w:rsid w:val="00DE3B5F"/>
    <w:rsid w:val="00DE7315"/>
    <w:rsid w:val="00DF09BF"/>
    <w:rsid w:val="00DF2D63"/>
    <w:rsid w:val="00DF3079"/>
    <w:rsid w:val="00E52A9D"/>
    <w:rsid w:val="00E84D47"/>
    <w:rsid w:val="00E91502"/>
    <w:rsid w:val="00E92EB1"/>
    <w:rsid w:val="00E94047"/>
    <w:rsid w:val="00E97CF1"/>
    <w:rsid w:val="00EC7804"/>
    <w:rsid w:val="00ED16FC"/>
    <w:rsid w:val="00EF3E64"/>
    <w:rsid w:val="00EF5943"/>
    <w:rsid w:val="00F02E12"/>
    <w:rsid w:val="00F11B2E"/>
    <w:rsid w:val="00F65B99"/>
    <w:rsid w:val="00F80F44"/>
    <w:rsid w:val="00F911C2"/>
    <w:rsid w:val="00FB45B6"/>
    <w:rsid w:val="00FB4CE1"/>
    <w:rsid w:val="00FB5377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A73D"/>
  <w15:chartTrackingRefBased/>
  <w15:docId w15:val="{AAFF5AAA-7B87-4C16-A458-A9FEFCF6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EE5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83A0D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775685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paragraph" w:styleId="NormalWeb">
    <w:name w:val="Normal (Web)"/>
    <w:basedOn w:val="Normal"/>
    <w:uiPriority w:val="99"/>
    <w:semiHidden/>
    <w:unhideWhenUsed/>
    <w:rsid w:val="00416312"/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7D4BB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E5"/>
    <w:rPr>
      <w:rFonts w:asciiTheme="majorHAnsi" w:eastAsiaTheme="majorEastAsia" w:hAnsiTheme="majorHAnsi" w:cstheme="majorBidi"/>
      <w:i/>
      <w:iCs/>
      <w:color w:val="83A0D4" w:themeColor="accent1" w:themeShade="BF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C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kumar-govindraj/US-Agriculture-Exports-Time-Series-Analysi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ukumar-govindraj/Multi_AI_Assistant-Agentic_A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kumar-govindraj.github.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ukumar-govindaraj-918ab7193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ukumar-govindraj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g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10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Chugu</dc:creator>
  <cp:keywords/>
  <dc:description/>
  <cp:lastModifiedBy>Govindaraj, Sukumar</cp:lastModifiedBy>
  <cp:revision>3</cp:revision>
  <cp:lastPrinted>2025-05-06T16:51:00Z</cp:lastPrinted>
  <dcterms:created xsi:type="dcterms:W3CDTF">2025-05-06T16:50:00Z</dcterms:created>
  <dcterms:modified xsi:type="dcterms:W3CDTF">2025-05-06T17:04:00Z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